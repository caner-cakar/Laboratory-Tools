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57BB" w14:textId="08CB24B4" w:rsidR="68364FE1" w:rsidRDefault="003D45DE" w:rsidP="68364FE1">
      <w:pPr>
        <w:pStyle w:val="Title1"/>
        <w:spacing w:line="259" w:lineRule="auto"/>
        <w:ind w:left="0" w:right="0"/>
      </w:pPr>
      <w:proofErr w:type="spellStart"/>
      <w:r>
        <w:t>Laboratory</w:t>
      </w:r>
      <w:proofErr w:type="spellEnd"/>
      <w:r>
        <w:t xml:space="preserve"> Tools</w:t>
      </w:r>
    </w:p>
    <w:p w14:paraId="54803D7C" w14:textId="28558C7D" w:rsidR="00842357" w:rsidRPr="009D09D2" w:rsidRDefault="00020E74" w:rsidP="001E0A59">
      <w:pPr>
        <w:pStyle w:val="Author"/>
      </w:pPr>
      <w:r>
        <w:t>Caner Çakar</w:t>
      </w:r>
      <w:r w:rsidR="003D4058" w:rsidRPr="009D09D2">
        <w:t xml:space="preserve">, </w:t>
      </w:r>
      <w:r>
        <w:t>Furkan Uğurlu</w:t>
      </w:r>
      <w:r w:rsidR="00335412" w:rsidRPr="009D09D2">
        <w:t xml:space="preserve">, </w:t>
      </w:r>
      <w:r w:rsidR="003D45DE">
        <w:t>Ömer Faruk Yılmaz</w:t>
      </w:r>
    </w:p>
    <w:p w14:paraId="56C3A359" w14:textId="77777777" w:rsidR="00842357" w:rsidRPr="009D09D2" w:rsidRDefault="00020E74" w:rsidP="001E0A59">
      <w:pPr>
        <w:pStyle w:val="Affiliation"/>
      </w:pPr>
      <w:r>
        <w:t>Bilişim Sistemleri Mühendisliği</w:t>
      </w:r>
    </w:p>
    <w:p w14:paraId="2A5E7D5A" w14:textId="4B3A8348" w:rsidR="00842357" w:rsidRPr="009D09D2" w:rsidRDefault="00020E74" w:rsidP="001E0A59">
      <w:pPr>
        <w:pStyle w:val="Affiliation"/>
      </w:pPr>
      <w:r>
        <w:t>Kocaeli Üniver</w:t>
      </w:r>
      <w:r w:rsidR="003B7D76">
        <w:t>sitesi</w:t>
      </w:r>
    </w:p>
    <w:p w14:paraId="05FBAE61" w14:textId="60BC592D" w:rsidR="003D4058" w:rsidRPr="009D09D2" w:rsidRDefault="00020E74" w:rsidP="001E0A59">
      <w:pPr>
        <w:pStyle w:val="Affiliation"/>
        <w:rPr>
          <w:sz w:val="18"/>
        </w:rPr>
      </w:pPr>
      <w:r>
        <w:rPr>
          <w:sz w:val="18"/>
        </w:rPr>
        <w:t>{211307014</w:t>
      </w:r>
      <w:r w:rsidR="009E59B9">
        <w:rPr>
          <w:sz w:val="18"/>
        </w:rPr>
        <w:t>,</w:t>
      </w:r>
      <w:r>
        <w:rPr>
          <w:sz w:val="18"/>
        </w:rPr>
        <w:t xml:space="preserve"> </w:t>
      </w:r>
      <w:r w:rsidR="009E59B9">
        <w:rPr>
          <w:sz w:val="18"/>
        </w:rPr>
        <w:t>211307068,</w:t>
      </w:r>
      <w:r>
        <w:rPr>
          <w:sz w:val="18"/>
        </w:rPr>
        <w:t xml:space="preserve"> </w:t>
      </w:r>
      <w:r w:rsidR="003D45DE">
        <w:rPr>
          <w:sz w:val="18"/>
        </w:rPr>
        <w:t>191307048</w:t>
      </w:r>
      <w:r>
        <w:rPr>
          <w:sz w:val="18"/>
        </w:rPr>
        <w:t>}@kocaeli.edu.tr</w:t>
      </w:r>
    </w:p>
    <w:p w14:paraId="235D7A0F" w14:textId="77777777" w:rsidR="00360AC2" w:rsidRPr="009D09D2" w:rsidRDefault="00360AC2" w:rsidP="001E0A59">
      <w:pPr>
        <w:pStyle w:val="Affiliation"/>
        <w:rPr>
          <w:sz w:val="18"/>
        </w:rPr>
      </w:pPr>
    </w:p>
    <w:p w14:paraId="54205B7A" w14:textId="77777777" w:rsidR="00360AC2" w:rsidRDefault="00360AC2" w:rsidP="003D4058">
      <w:pPr>
        <w:pStyle w:val="Affiliation"/>
        <w:rPr>
          <w:sz w:val="18"/>
        </w:rPr>
      </w:pPr>
    </w:p>
    <w:p w14:paraId="786242D7" w14:textId="77777777" w:rsidR="00335412" w:rsidRDefault="00335412" w:rsidP="003D4058">
      <w:pPr>
        <w:pStyle w:val="Affiliation"/>
        <w:rPr>
          <w:sz w:val="18"/>
        </w:rPr>
      </w:pPr>
    </w:p>
    <w:p w14:paraId="6CAB250B" w14:textId="77777777" w:rsidR="00335412" w:rsidRDefault="00335412" w:rsidP="003D4058">
      <w:pPr>
        <w:pStyle w:val="Affiliation"/>
        <w:rPr>
          <w:sz w:val="18"/>
        </w:rPr>
      </w:pPr>
    </w:p>
    <w:p w14:paraId="7CB90969" w14:textId="77777777" w:rsidR="00335412" w:rsidRPr="009D09D2" w:rsidRDefault="00335412" w:rsidP="003D4058">
      <w:pPr>
        <w:pStyle w:val="Affiliation"/>
        <w:rPr>
          <w:sz w:val="18"/>
        </w:rPr>
      </w:pPr>
    </w:p>
    <w:p w14:paraId="61AAE911" w14:textId="77777777" w:rsidR="003D4058" w:rsidRPr="009D09D2" w:rsidRDefault="003D4058">
      <w:pPr>
        <w:pStyle w:val="Affiliation"/>
        <w:rPr>
          <w:sz w:val="18"/>
        </w:rPr>
      </w:pPr>
    </w:p>
    <w:p w14:paraId="74BC2EFA" w14:textId="77777777" w:rsidR="003D4058" w:rsidRPr="009D09D2" w:rsidRDefault="003D4058">
      <w:pPr>
        <w:pStyle w:val="Affiliation"/>
        <w:rPr>
          <w:sz w:val="18"/>
        </w:rPr>
      </w:pPr>
    </w:p>
    <w:p w14:paraId="72632C0C" w14:textId="77777777" w:rsidR="003D4058" w:rsidRPr="009D09D2" w:rsidRDefault="003D4058">
      <w:pPr>
        <w:pStyle w:val="Affiliation"/>
        <w:rPr>
          <w:sz w:val="18"/>
        </w:rPr>
      </w:pPr>
    </w:p>
    <w:p w14:paraId="619DB2AE" w14:textId="77777777"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14:paraId="79DCB3D2" w14:textId="4D726911" w:rsidR="00842357" w:rsidRDefault="00D863EE" w:rsidP="001E0A59">
      <w:pPr>
        <w:pStyle w:val="AbstractHeading"/>
        <w:ind w:right="0"/>
      </w:pPr>
      <w:r w:rsidRPr="009D09D2">
        <w:t>Özet</w:t>
      </w:r>
    </w:p>
    <w:p w14:paraId="280B3413" w14:textId="2936AE57" w:rsidR="003D45DE" w:rsidRDefault="00E73C92" w:rsidP="00694EAF">
      <w:pPr>
        <w:pStyle w:val="AbstractHeading"/>
        <w:ind w:right="0"/>
        <w:jc w:val="both"/>
        <w:rPr>
          <w:b w:val="0"/>
          <w:bCs w:val="0"/>
          <w:i/>
          <w:iCs/>
          <w:sz w:val="18"/>
          <w:szCs w:val="18"/>
        </w:rPr>
      </w:pPr>
      <w:r>
        <w:rPr>
          <w:b w:val="0"/>
          <w:bCs w:val="0"/>
          <w:i/>
          <w:iCs/>
          <w:sz w:val="18"/>
          <w:szCs w:val="18"/>
        </w:rPr>
        <w:t xml:space="preserve">Bir kimya laboratuvarındaki aletlerin çoğunun ne işe yaradıkları birçok insan tarafından tamamıyla bilinmemektedir. Bu proje </w:t>
      </w:r>
      <w:proofErr w:type="spellStart"/>
      <w:r>
        <w:rPr>
          <w:b w:val="0"/>
          <w:bCs w:val="0"/>
          <w:i/>
          <w:iCs/>
          <w:sz w:val="18"/>
          <w:szCs w:val="18"/>
        </w:rPr>
        <w:t>Unity</w:t>
      </w:r>
      <w:proofErr w:type="spellEnd"/>
      <w:r>
        <w:rPr>
          <w:b w:val="0"/>
          <w:bCs w:val="0"/>
          <w:i/>
          <w:iCs/>
          <w:sz w:val="18"/>
          <w:szCs w:val="18"/>
        </w:rPr>
        <w:t xml:space="preserve"> oyun motoru ile </w:t>
      </w:r>
      <w:proofErr w:type="spellStart"/>
      <w:r>
        <w:rPr>
          <w:b w:val="0"/>
          <w:bCs w:val="0"/>
          <w:i/>
          <w:iCs/>
          <w:sz w:val="18"/>
          <w:szCs w:val="18"/>
        </w:rPr>
        <w:t>artılırmış</w:t>
      </w:r>
      <w:proofErr w:type="spellEnd"/>
      <w:r>
        <w:rPr>
          <w:b w:val="0"/>
          <w:bCs w:val="0"/>
          <w:i/>
          <w:iCs/>
          <w:sz w:val="18"/>
          <w:szCs w:val="18"/>
        </w:rPr>
        <w:t xml:space="preserve"> gerçeklik aracığıyla kullanıcılara interaktif bir şekilde laboratuvar aletlerini tanımlamayı amaçlamıştır.</w:t>
      </w:r>
    </w:p>
    <w:p w14:paraId="2DFA2BE1" w14:textId="3F8479DE" w:rsidR="005B5330" w:rsidRPr="00694EAF" w:rsidRDefault="005B5330" w:rsidP="00694EAF">
      <w:pPr>
        <w:pStyle w:val="AbstractHeading"/>
        <w:ind w:right="0"/>
        <w:jc w:val="both"/>
        <w:rPr>
          <w:b w:val="0"/>
          <w:bCs w:val="0"/>
          <w:i/>
          <w:iCs/>
          <w:sz w:val="18"/>
          <w:szCs w:val="18"/>
        </w:rPr>
      </w:pPr>
      <w:r w:rsidRPr="005B5330">
        <w:rPr>
          <w:b w:val="0"/>
          <w:bCs w:val="0"/>
          <w:i/>
          <w:iCs/>
          <w:sz w:val="18"/>
          <w:szCs w:val="18"/>
        </w:rPr>
        <w:t>Anahtar kelimeler:</w:t>
      </w:r>
      <w:r>
        <w:rPr>
          <w:b w:val="0"/>
          <w:bCs w:val="0"/>
          <w:i/>
          <w:iCs/>
          <w:sz w:val="18"/>
          <w:szCs w:val="18"/>
        </w:rPr>
        <w:t xml:space="preserve"> </w:t>
      </w:r>
      <w:proofErr w:type="spellStart"/>
      <w:r w:rsidR="003D45DE">
        <w:rPr>
          <w:b w:val="0"/>
          <w:bCs w:val="0"/>
          <w:i/>
          <w:iCs/>
          <w:sz w:val="18"/>
          <w:szCs w:val="18"/>
        </w:rPr>
        <w:t>Unity</w:t>
      </w:r>
      <w:proofErr w:type="spellEnd"/>
      <w:r>
        <w:rPr>
          <w:b w:val="0"/>
          <w:bCs w:val="0"/>
          <w:i/>
          <w:iCs/>
          <w:sz w:val="18"/>
          <w:szCs w:val="18"/>
        </w:rPr>
        <w:t xml:space="preserve">, </w:t>
      </w:r>
      <w:r w:rsidR="00E73C92" w:rsidRPr="00E73C92">
        <w:rPr>
          <w:b w:val="0"/>
          <w:bCs w:val="0"/>
          <w:i/>
          <w:iCs/>
          <w:sz w:val="18"/>
          <w:szCs w:val="18"/>
        </w:rPr>
        <w:t>Artırılmış gerçeklik</w:t>
      </w:r>
      <w:r>
        <w:rPr>
          <w:b w:val="0"/>
          <w:bCs w:val="0"/>
          <w:i/>
          <w:iCs/>
          <w:sz w:val="18"/>
          <w:szCs w:val="18"/>
        </w:rPr>
        <w:t xml:space="preserve">, </w:t>
      </w:r>
      <w:proofErr w:type="spellStart"/>
      <w:r w:rsidR="003D45DE">
        <w:rPr>
          <w:b w:val="0"/>
          <w:bCs w:val="0"/>
          <w:i/>
          <w:iCs/>
          <w:sz w:val="18"/>
          <w:szCs w:val="18"/>
        </w:rPr>
        <w:t>ARCore</w:t>
      </w:r>
      <w:proofErr w:type="spellEnd"/>
      <w:r>
        <w:rPr>
          <w:b w:val="0"/>
          <w:bCs w:val="0"/>
          <w:i/>
          <w:iCs/>
          <w:sz w:val="18"/>
          <w:szCs w:val="18"/>
        </w:rPr>
        <w:t xml:space="preserve">, </w:t>
      </w:r>
      <w:r w:rsidR="003D45DE">
        <w:rPr>
          <w:b w:val="0"/>
          <w:bCs w:val="0"/>
          <w:i/>
          <w:iCs/>
          <w:sz w:val="18"/>
          <w:szCs w:val="18"/>
        </w:rPr>
        <w:t>kimya</w:t>
      </w:r>
      <w:r>
        <w:rPr>
          <w:b w:val="0"/>
          <w:bCs w:val="0"/>
          <w:i/>
          <w:iCs/>
          <w:sz w:val="18"/>
          <w:szCs w:val="18"/>
        </w:rPr>
        <w:t>,</w:t>
      </w:r>
      <w:r w:rsidR="003D45DE">
        <w:rPr>
          <w:b w:val="0"/>
          <w:bCs w:val="0"/>
          <w:i/>
          <w:iCs/>
          <w:sz w:val="18"/>
          <w:szCs w:val="18"/>
        </w:rPr>
        <w:t xml:space="preserve"> laboratuvar, alet.</w:t>
      </w:r>
    </w:p>
    <w:p w14:paraId="1BB36476" w14:textId="7833EEE6" w:rsidR="00842357" w:rsidRDefault="00842357" w:rsidP="009D09D2">
      <w:pPr>
        <w:pStyle w:val="AbstractHeading"/>
        <w:ind w:right="0"/>
      </w:pPr>
      <w:proofErr w:type="spellStart"/>
      <w:r w:rsidRPr="009D09D2">
        <w:t>Abstract</w:t>
      </w:r>
      <w:proofErr w:type="spellEnd"/>
    </w:p>
    <w:p w14:paraId="09AF080C" w14:textId="77777777" w:rsidR="00E73C92" w:rsidRDefault="00E73C92" w:rsidP="005F3F07">
      <w:pPr>
        <w:pStyle w:val="AbstractHeading"/>
        <w:ind w:right="0"/>
        <w:jc w:val="both"/>
        <w:rPr>
          <w:b w:val="0"/>
          <w:bCs w:val="0"/>
          <w:i/>
          <w:iCs/>
          <w:sz w:val="18"/>
          <w:szCs w:val="18"/>
        </w:rPr>
      </w:pPr>
      <w:r w:rsidRPr="00E73C92">
        <w:rPr>
          <w:b w:val="0"/>
          <w:bCs w:val="0"/>
          <w:i/>
          <w:iCs/>
          <w:sz w:val="18"/>
          <w:szCs w:val="18"/>
        </w:rPr>
        <w:t xml:space="preserve">The </w:t>
      </w:r>
      <w:proofErr w:type="spellStart"/>
      <w:r w:rsidRPr="00E73C92">
        <w:rPr>
          <w:b w:val="0"/>
          <w:bCs w:val="0"/>
          <w:i/>
          <w:iCs/>
          <w:sz w:val="18"/>
          <w:szCs w:val="18"/>
        </w:rPr>
        <w:t>majority</w:t>
      </w:r>
      <w:proofErr w:type="spellEnd"/>
      <w:r w:rsidRPr="00E73C92">
        <w:rPr>
          <w:b w:val="0"/>
          <w:bCs w:val="0"/>
          <w:i/>
          <w:iCs/>
          <w:sz w:val="18"/>
          <w:szCs w:val="18"/>
        </w:rPr>
        <w:t xml:space="preserve"> of </w:t>
      </w:r>
      <w:proofErr w:type="spellStart"/>
      <w:r w:rsidRPr="00E73C92">
        <w:rPr>
          <w:b w:val="0"/>
          <w:bCs w:val="0"/>
          <w:i/>
          <w:iCs/>
          <w:sz w:val="18"/>
          <w:szCs w:val="18"/>
        </w:rPr>
        <w:t>people</w:t>
      </w:r>
      <w:proofErr w:type="spellEnd"/>
      <w:r w:rsidRPr="00E73C92">
        <w:rPr>
          <w:b w:val="0"/>
          <w:bCs w:val="0"/>
          <w:i/>
          <w:iCs/>
          <w:sz w:val="18"/>
          <w:szCs w:val="18"/>
        </w:rPr>
        <w:t xml:space="preserve"> </w:t>
      </w:r>
      <w:proofErr w:type="spellStart"/>
      <w:r w:rsidRPr="00E73C92">
        <w:rPr>
          <w:b w:val="0"/>
          <w:bCs w:val="0"/>
          <w:i/>
          <w:iCs/>
          <w:sz w:val="18"/>
          <w:szCs w:val="18"/>
        </w:rPr>
        <w:t>are</w:t>
      </w:r>
      <w:proofErr w:type="spellEnd"/>
      <w:r w:rsidRPr="00E73C92">
        <w:rPr>
          <w:b w:val="0"/>
          <w:bCs w:val="0"/>
          <w:i/>
          <w:iCs/>
          <w:sz w:val="18"/>
          <w:szCs w:val="18"/>
        </w:rPr>
        <w:t xml:space="preserve"> not </w:t>
      </w:r>
      <w:proofErr w:type="spellStart"/>
      <w:r w:rsidRPr="00E73C92">
        <w:rPr>
          <w:b w:val="0"/>
          <w:bCs w:val="0"/>
          <w:i/>
          <w:iCs/>
          <w:sz w:val="18"/>
          <w:szCs w:val="18"/>
        </w:rPr>
        <w:t>fully</w:t>
      </w:r>
      <w:proofErr w:type="spellEnd"/>
      <w:r w:rsidRPr="00E73C92">
        <w:rPr>
          <w:b w:val="0"/>
          <w:bCs w:val="0"/>
          <w:i/>
          <w:iCs/>
          <w:sz w:val="18"/>
          <w:szCs w:val="18"/>
        </w:rPr>
        <w:t xml:space="preserve"> </w:t>
      </w:r>
      <w:proofErr w:type="spellStart"/>
      <w:r w:rsidRPr="00E73C92">
        <w:rPr>
          <w:b w:val="0"/>
          <w:bCs w:val="0"/>
          <w:i/>
          <w:iCs/>
          <w:sz w:val="18"/>
          <w:szCs w:val="18"/>
        </w:rPr>
        <w:t>aware</w:t>
      </w:r>
      <w:proofErr w:type="spellEnd"/>
      <w:r w:rsidRPr="00E73C92">
        <w:rPr>
          <w:b w:val="0"/>
          <w:bCs w:val="0"/>
          <w:i/>
          <w:iCs/>
          <w:sz w:val="18"/>
          <w:szCs w:val="18"/>
        </w:rPr>
        <w:t xml:space="preserve"> of </w:t>
      </w:r>
      <w:proofErr w:type="spellStart"/>
      <w:r w:rsidRPr="00E73C92">
        <w:rPr>
          <w:b w:val="0"/>
          <w:bCs w:val="0"/>
          <w:i/>
          <w:iCs/>
          <w:sz w:val="18"/>
          <w:szCs w:val="18"/>
        </w:rPr>
        <w:t>the</w:t>
      </w:r>
      <w:proofErr w:type="spellEnd"/>
      <w:r w:rsidRPr="00E73C92">
        <w:rPr>
          <w:b w:val="0"/>
          <w:bCs w:val="0"/>
          <w:i/>
          <w:iCs/>
          <w:sz w:val="18"/>
          <w:szCs w:val="18"/>
        </w:rPr>
        <w:t xml:space="preserve"> </w:t>
      </w:r>
      <w:proofErr w:type="spellStart"/>
      <w:r w:rsidRPr="00E73C92">
        <w:rPr>
          <w:b w:val="0"/>
          <w:bCs w:val="0"/>
          <w:i/>
          <w:iCs/>
          <w:sz w:val="18"/>
          <w:szCs w:val="18"/>
        </w:rPr>
        <w:t>functions</w:t>
      </w:r>
      <w:proofErr w:type="spellEnd"/>
      <w:r w:rsidRPr="00E73C92">
        <w:rPr>
          <w:b w:val="0"/>
          <w:bCs w:val="0"/>
          <w:i/>
          <w:iCs/>
          <w:sz w:val="18"/>
          <w:szCs w:val="18"/>
        </w:rPr>
        <w:t xml:space="preserve"> of </w:t>
      </w:r>
      <w:proofErr w:type="spellStart"/>
      <w:r w:rsidRPr="00E73C92">
        <w:rPr>
          <w:b w:val="0"/>
          <w:bCs w:val="0"/>
          <w:i/>
          <w:iCs/>
          <w:sz w:val="18"/>
          <w:szCs w:val="18"/>
        </w:rPr>
        <w:t>many</w:t>
      </w:r>
      <w:proofErr w:type="spellEnd"/>
      <w:r w:rsidRPr="00E73C92">
        <w:rPr>
          <w:b w:val="0"/>
          <w:bCs w:val="0"/>
          <w:i/>
          <w:iCs/>
          <w:sz w:val="18"/>
          <w:szCs w:val="18"/>
        </w:rPr>
        <w:t xml:space="preserve"> </w:t>
      </w:r>
      <w:proofErr w:type="spellStart"/>
      <w:r w:rsidRPr="00E73C92">
        <w:rPr>
          <w:b w:val="0"/>
          <w:bCs w:val="0"/>
          <w:i/>
          <w:iCs/>
          <w:sz w:val="18"/>
          <w:szCs w:val="18"/>
        </w:rPr>
        <w:t>tools</w:t>
      </w:r>
      <w:proofErr w:type="spellEnd"/>
      <w:r w:rsidRPr="00E73C92">
        <w:rPr>
          <w:b w:val="0"/>
          <w:bCs w:val="0"/>
          <w:i/>
          <w:iCs/>
          <w:sz w:val="18"/>
          <w:szCs w:val="18"/>
        </w:rPr>
        <w:t xml:space="preserve"> in a </w:t>
      </w:r>
      <w:proofErr w:type="spellStart"/>
      <w:r w:rsidRPr="00E73C92">
        <w:rPr>
          <w:b w:val="0"/>
          <w:bCs w:val="0"/>
          <w:i/>
          <w:iCs/>
          <w:sz w:val="18"/>
          <w:szCs w:val="18"/>
        </w:rPr>
        <w:t>chemistry</w:t>
      </w:r>
      <w:proofErr w:type="spellEnd"/>
      <w:r w:rsidRPr="00E73C92">
        <w:rPr>
          <w:b w:val="0"/>
          <w:bCs w:val="0"/>
          <w:i/>
          <w:iCs/>
          <w:sz w:val="18"/>
          <w:szCs w:val="18"/>
        </w:rPr>
        <w:t xml:space="preserve"> </w:t>
      </w:r>
      <w:proofErr w:type="spellStart"/>
      <w:r w:rsidRPr="00E73C92">
        <w:rPr>
          <w:b w:val="0"/>
          <w:bCs w:val="0"/>
          <w:i/>
          <w:iCs/>
          <w:sz w:val="18"/>
          <w:szCs w:val="18"/>
        </w:rPr>
        <w:t>laboratory</w:t>
      </w:r>
      <w:proofErr w:type="spellEnd"/>
      <w:r w:rsidRPr="00E73C92">
        <w:rPr>
          <w:b w:val="0"/>
          <w:bCs w:val="0"/>
          <w:i/>
          <w:iCs/>
          <w:sz w:val="18"/>
          <w:szCs w:val="18"/>
        </w:rPr>
        <w:t xml:space="preserve">. </w:t>
      </w:r>
      <w:proofErr w:type="spellStart"/>
      <w:r w:rsidRPr="00E73C92">
        <w:rPr>
          <w:b w:val="0"/>
          <w:bCs w:val="0"/>
          <w:i/>
          <w:iCs/>
          <w:sz w:val="18"/>
          <w:szCs w:val="18"/>
        </w:rPr>
        <w:t>This</w:t>
      </w:r>
      <w:proofErr w:type="spellEnd"/>
      <w:r w:rsidRPr="00E73C92">
        <w:rPr>
          <w:b w:val="0"/>
          <w:bCs w:val="0"/>
          <w:i/>
          <w:iCs/>
          <w:sz w:val="18"/>
          <w:szCs w:val="18"/>
        </w:rPr>
        <w:t xml:space="preserve"> </w:t>
      </w:r>
      <w:proofErr w:type="spellStart"/>
      <w:r w:rsidRPr="00E73C92">
        <w:rPr>
          <w:b w:val="0"/>
          <w:bCs w:val="0"/>
          <w:i/>
          <w:iCs/>
          <w:sz w:val="18"/>
          <w:szCs w:val="18"/>
        </w:rPr>
        <w:t>project</w:t>
      </w:r>
      <w:proofErr w:type="spellEnd"/>
      <w:r w:rsidRPr="00E73C92">
        <w:rPr>
          <w:b w:val="0"/>
          <w:bCs w:val="0"/>
          <w:i/>
          <w:iCs/>
          <w:sz w:val="18"/>
          <w:szCs w:val="18"/>
        </w:rPr>
        <w:t xml:space="preserve"> </w:t>
      </w:r>
      <w:proofErr w:type="spellStart"/>
      <w:r w:rsidRPr="00E73C92">
        <w:rPr>
          <w:b w:val="0"/>
          <w:bCs w:val="0"/>
          <w:i/>
          <w:iCs/>
          <w:sz w:val="18"/>
          <w:szCs w:val="18"/>
        </w:rPr>
        <w:t>aims</w:t>
      </w:r>
      <w:proofErr w:type="spellEnd"/>
      <w:r w:rsidRPr="00E73C92">
        <w:rPr>
          <w:b w:val="0"/>
          <w:bCs w:val="0"/>
          <w:i/>
          <w:iCs/>
          <w:sz w:val="18"/>
          <w:szCs w:val="18"/>
        </w:rPr>
        <w:t xml:space="preserve"> </w:t>
      </w:r>
      <w:proofErr w:type="spellStart"/>
      <w:r w:rsidRPr="00E73C92">
        <w:rPr>
          <w:b w:val="0"/>
          <w:bCs w:val="0"/>
          <w:i/>
          <w:iCs/>
          <w:sz w:val="18"/>
          <w:szCs w:val="18"/>
        </w:rPr>
        <w:t>to</w:t>
      </w:r>
      <w:proofErr w:type="spellEnd"/>
      <w:r w:rsidRPr="00E73C92">
        <w:rPr>
          <w:b w:val="0"/>
          <w:bCs w:val="0"/>
          <w:i/>
          <w:iCs/>
          <w:sz w:val="18"/>
          <w:szCs w:val="18"/>
        </w:rPr>
        <w:t xml:space="preserve"> </w:t>
      </w:r>
      <w:proofErr w:type="spellStart"/>
      <w:r w:rsidRPr="00E73C92">
        <w:rPr>
          <w:b w:val="0"/>
          <w:bCs w:val="0"/>
          <w:i/>
          <w:iCs/>
          <w:sz w:val="18"/>
          <w:szCs w:val="18"/>
        </w:rPr>
        <w:t>use</w:t>
      </w:r>
      <w:proofErr w:type="spellEnd"/>
      <w:r w:rsidRPr="00E73C92">
        <w:rPr>
          <w:b w:val="0"/>
          <w:bCs w:val="0"/>
          <w:i/>
          <w:iCs/>
          <w:sz w:val="18"/>
          <w:szCs w:val="18"/>
        </w:rPr>
        <w:t xml:space="preserve"> </w:t>
      </w:r>
      <w:proofErr w:type="spellStart"/>
      <w:r w:rsidRPr="00E73C92">
        <w:rPr>
          <w:b w:val="0"/>
          <w:bCs w:val="0"/>
          <w:i/>
          <w:iCs/>
          <w:sz w:val="18"/>
          <w:szCs w:val="18"/>
        </w:rPr>
        <w:t>the</w:t>
      </w:r>
      <w:proofErr w:type="spellEnd"/>
      <w:r w:rsidRPr="00E73C92">
        <w:rPr>
          <w:b w:val="0"/>
          <w:bCs w:val="0"/>
          <w:i/>
          <w:iCs/>
          <w:sz w:val="18"/>
          <w:szCs w:val="18"/>
        </w:rPr>
        <w:t xml:space="preserve"> </w:t>
      </w:r>
      <w:proofErr w:type="spellStart"/>
      <w:r w:rsidRPr="00E73C92">
        <w:rPr>
          <w:b w:val="0"/>
          <w:bCs w:val="0"/>
          <w:i/>
          <w:iCs/>
          <w:sz w:val="18"/>
          <w:szCs w:val="18"/>
        </w:rPr>
        <w:t>Unity</w:t>
      </w:r>
      <w:proofErr w:type="spellEnd"/>
      <w:r w:rsidRPr="00E73C92">
        <w:rPr>
          <w:b w:val="0"/>
          <w:bCs w:val="0"/>
          <w:i/>
          <w:iCs/>
          <w:sz w:val="18"/>
          <w:szCs w:val="18"/>
        </w:rPr>
        <w:t xml:space="preserve"> </w:t>
      </w:r>
      <w:proofErr w:type="spellStart"/>
      <w:r w:rsidRPr="00E73C92">
        <w:rPr>
          <w:b w:val="0"/>
          <w:bCs w:val="0"/>
          <w:i/>
          <w:iCs/>
          <w:sz w:val="18"/>
          <w:szCs w:val="18"/>
        </w:rPr>
        <w:t>game</w:t>
      </w:r>
      <w:proofErr w:type="spellEnd"/>
      <w:r w:rsidRPr="00E73C92">
        <w:rPr>
          <w:b w:val="0"/>
          <w:bCs w:val="0"/>
          <w:i/>
          <w:iCs/>
          <w:sz w:val="18"/>
          <w:szCs w:val="18"/>
        </w:rPr>
        <w:t xml:space="preserve"> engine </w:t>
      </w:r>
      <w:proofErr w:type="spellStart"/>
      <w:r w:rsidRPr="00E73C92">
        <w:rPr>
          <w:b w:val="0"/>
          <w:bCs w:val="0"/>
          <w:i/>
          <w:iCs/>
          <w:sz w:val="18"/>
          <w:szCs w:val="18"/>
        </w:rPr>
        <w:t>with</w:t>
      </w:r>
      <w:proofErr w:type="spellEnd"/>
      <w:r w:rsidRPr="00E73C92">
        <w:rPr>
          <w:b w:val="0"/>
          <w:bCs w:val="0"/>
          <w:i/>
          <w:iCs/>
          <w:sz w:val="18"/>
          <w:szCs w:val="18"/>
        </w:rPr>
        <w:t xml:space="preserve"> </w:t>
      </w:r>
      <w:proofErr w:type="spellStart"/>
      <w:r w:rsidRPr="00E73C92">
        <w:rPr>
          <w:b w:val="0"/>
          <w:bCs w:val="0"/>
          <w:i/>
          <w:iCs/>
          <w:sz w:val="18"/>
          <w:szCs w:val="18"/>
        </w:rPr>
        <w:t>augmented</w:t>
      </w:r>
      <w:proofErr w:type="spellEnd"/>
      <w:r w:rsidRPr="00E73C92">
        <w:rPr>
          <w:b w:val="0"/>
          <w:bCs w:val="0"/>
          <w:i/>
          <w:iCs/>
          <w:sz w:val="18"/>
          <w:szCs w:val="18"/>
        </w:rPr>
        <w:t xml:space="preserve"> </w:t>
      </w:r>
      <w:proofErr w:type="spellStart"/>
      <w:r w:rsidRPr="00E73C92">
        <w:rPr>
          <w:b w:val="0"/>
          <w:bCs w:val="0"/>
          <w:i/>
          <w:iCs/>
          <w:sz w:val="18"/>
          <w:szCs w:val="18"/>
        </w:rPr>
        <w:t>reality</w:t>
      </w:r>
      <w:proofErr w:type="spellEnd"/>
      <w:r w:rsidRPr="00E73C92">
        <w:rPr>
          <w:b w:val="0"/>
          <w:bCs w:val="0"/>
          <w:i/>
          <w:iCs/>
          <w:sz w:val="18"/>
          <w:szCs w:val="18"/>
        </w:rPr>
        <w:t xml:space="preserve"> (AR) </w:t>
      </w:r>
      <w:proofErr w:type="spellStart"/>
      <w:r w:rsidRPr="00E73C92">
        <w:rPr>
          <w:b w:val="0"/>
          <w:bCs w:val="0"/>
          <w:i/>
          <w:iCs/>
          <w:sz w:val="18"/>
          <w:szCs w:val="18"/>
        </w:rPr>
        <w:t>to</w:t>
      </w:r>
      <w:proofErr w:type="spellEnd"/>
      <w:r w:rsidRPr="00E73C92">
        <w:rPr>
          <w:b w:val="0"/>
          <w:bCs w:val="0"/>
          <w:i/>
          <w:iCs/>
          <w:sz w:val="18"/>
          <w:szCs w:val="18"/>
        </w:rPr>
        <w:t xml:space="preserve"> </w:t>
      </w:r>
      <w:proofErr w:type="spellStart"/>
      <w:r w:rsidRPr="00E73C92">
        <w:rPr>
          <w:b w:val="0"/>
          <w:bCs w:val="0"/>
          <w:i/>
          <w:iCs/>
          <w:sz w:val="18"/>
          <w:szCs w:val="18"/>
        </w:rPr>
        <w:t>interactively</w:t>
      </w:r>
      <w:proofErr w:type="spellEnd"/>
      <w:r w:rsidRPr="00E73C92">
        <w:rPr>
          <w:b w:val="0"/>
          <w:bCs w:val="0"/>
          <w:i/>
          <w:iCs/>
          <w:sz w:val="18"/>
          <w:szCs w:val="18"/>
        </w:rPr>
        <w:t xml:space="preserve"> </w:t>
      </w:r>
      <w:proofErr w:type="spellStart"/>
      <w:r w:rsidRPr="00E73C92">
        <w:rPr>
          <w:b w:val="0"/>
          <w:bCs w:val="0"/>
          <w:i/>
          <w:iCs/>
          <w:sz w:val="18"/>
          <w:szCs w:val="18"/>
        </w:rPr>
        <w:t>introduce</w:t>
      </w:r>
      <w:proofErr w:type="spellEnd"/>
      <w:r w:rsidRPr="00E73C92">
        <w:rPr>
          <w:b w:val="0"/>
          <w:bCs w:val="0"/>
          <w:i/>
          <w:iCs/>
          <w:sz w:val="18"/>
          <w:szCs w:val="18"/>
        </w:rPr>
        <w:t xml:space="preserve"> </w:t>
      </w:r>
      <w:proofErr w:type="spellStart"/>
      <w:r w:rsidRPr="00E73C92">
        <w:rPr>
          <w:b w:val="0"/>
          <w:bCs w:val="0"/>
          <w:i/>
          <w:iCs/>
          <w:sz w:val="18"/>
          <w:szCs w:val="18"/>
        </w:rPr>
        <w:t>laboratory</w:t>
      </w:r>
      <w:proofErr w:type="spellEnd"/>
      <w:r w:rsidRPr="00E73C92">
        <w:rPr>
          <w:b w:val="0"/>
          <w:bCs w:val="0"/>
          <w:i/>
          <w:iCs/>
          <w:sz w:val="18"/>
          <w:szCs w:val="18"/>
        </w:rPr>
        <w:t xml:space="preserve"> </w:t>
      </w:r>
      <w:proofErr w:type="spellStart"/>
      <w:r w:rsidRPr="00E73C92">
        <w:rPr>
          <w:b w:val="0"/>
          <w:bCs w:val="0"/>
          <w:i/>
          <w:iCs/>
          <w:sz w:val="18"/>
          <w:szCs w:val="18"/>
        </w:rPr>
        <w:t>tools</w:t>
      </w:r>
      <w:proofErr w:type="spellEnd"/>
      <w:r w:rsidRPr="00E73C92">
        <w:rPr>
          <w:b w:val="0"/>
          <w:bCs w:val="0"/>
          <w:i/>
          <w:iCs/>
          <w:sz w:val="18"/>
          <w:szCs w:val="18"/>
        </w:rPr>
        <w:t xml:space="preserve"> </w:t>
      </w:r>
      <w:proofErr w:type="spellStart"/>
      <w:r w:rsidRPr="00E73C92">
        <w:rPr>
          <w:b w:val="0"/>
          <w:bCs w:val="0"/>
          <w:i/>
          <w:iCs/>
          <w:sz w:val="18"/>
          <w:szCs w:val="18"/>
        </w:rPr>
        <w:t>to</w:t>
      </w:r>
      <w:proofErr w:type="spellEnd"/>
      <w:r w:rsidRPr="00E73C92">
        <w:rPr>
          <w:b w:val="0"/>
          <w:bCs w:val="0"/>
          <w:i/>
          <w:iCs/>
          <w:sz w:val="18"/>
          <w:szCs w:val="18"/>
        </w:rPr>
        <w:t xml:space="preserve"> </w:t>
      </w:r>
      <w:proofErr w:type="spellStart"/>
      <w:r w:rsidRPr="00E73C92">
        <w:rPr>
          <w:b w:val="0"/>
          <w:bCs w:val="0"/>
          <w:i/>
          <w:iCs/>
          <w:sz w:val="18"/>
          <w:szCs w:val="18"/>
        </w:rPr>
        <w:t>users</w:t>
      </w:r>
      <w:proofErr w:type="spellEnd"/>
      <w:r>
        <w:rPr>
          <w:b w:val="0"/>
          <w:bCs w:val="0"/>
          <w:i/>
          <w:iCs/>
          <w:sz w:val="18"/>
          <w:szCs w:val="18"/>
        </w:rPr>
        <w:t>.</w:t>
      </w:r>
    </w:p>
    <w:p w14:paraId="7B60D434" w14:textId="6DE7544D" w:rsidR="005F3F07" w:rsidRPr="005F3F07" w:rsidRDefault="005F3F07" w:rsidP="005F3F07">
      <w:pPr>
        <w:pStyle w:val="AbstractHeading"/>
        <w:ind w:right="0"/>
        <w:jc w:val="both"/>
        <w:rPr>
          <w:b w:val="0"/>
          <w:bCs w:val="0"/>
          <w:i/>
          <w:iCs/>
          <w:sz w:val="18"/>
          <w:szCs w:val="18"/>
        </w:rPr>
      </w:pPr>
      <w:proofErr w:type="spellStart"/>
      <w:r w:rsidRPr="005F3F07">
        <w:rPr>
          <w:b w:val="0"/>
          <w:bCs w:val="0"/>
          <w:i/>
          <w:iCs/>
          <w:sz w:val="18"/>
          <w:szCs w:val="18"/>
        </w:rPr>
        <w:t>Keywords</w:t>
      </w:r>
      <w:proofErr w:type="spellEnd"/>
      <w:r w:rsidRPr="005F3F07">
        <w:rPr>
          <w:b w:val="0"/>
          <w:bCs w:val="0"/>
          <w:i/>
          <w:iCs/>
          <w:sz w:val="18"/>
          <w:szCs w:val="18"/>
        </w:rPr>
        <w:t>:</w:t>
      </w:r>
      <w:r w:rsidR="00E73C92">
        <w:rPr>
          <w:b w:val="0"/>
          <w:bCs w:val="0"/>
          <w:i/>
          <w:iCs/>
          <w:sz w:val="18"/>
          <w:szCs w:val="18"/>
        </w:rPr>
        <w:t xml:space="preserve"> </w:t>
      </w:r>
      <w:proofErr w:type="spellStart"/>
      <w:r w:rsidR="00E73C92" w:rsidRPr="00E73C92">
        <w:rPr>
          <w:b w:val="0"/>
          <w:bCs w:val="0"/>
          <w:i/>
          <w:iCs/>
          <w:sz w:val="18"/>
          <w:szCs w:val="18"/>
        </w:rPr>
        <w:t>Unity</w:t>
      </w:r>
      <w:proofErr w:type="spellEnd"/>
      <w:r w:rsidR="00E73C92" w:rsidRPr="00E73C92">
        <w:rPr>
          <w:b w:val="0"/>
          <w:bCs w:val="0"/>
          <w:i/>
          <w:iCs/>
          <w:sz w:val="18"/>
          <w:szCs w:val="18"/>
        </w:rPr>
        <w:t xml:space="preserve">, </w:t>
      </w:r>
      <w:proofErr w:type="spellStart"/>
      <w:r w:rsidR="00E73C92" w:rsidRPr="00E73C92">
        <w:rPr>
          <w:b w:val="0"/>
          <w:bCs w:val="0"/>
          <w:i/>
          <w:iCs/>
          <w:sz w:val="18"/>
          <w:szCs w:val="18"/>
        </w:rPr>
        <w:t>Augmented</w:t>
      </w:r>
      <w:proofErr w:type="spellEnd"/>
      <w:r w:rsidR="00E73C92" w:rsidRPr="00E73C92">
        <w:rPr>
          <w:b w:val="0"/>
          <w:bCs w:val="0"/>
          <w:i/>
          <w:iCs/>
          <w:sz w:val="18"/>
          <w:szCs w:val="18"/>
        </w:rPr>
        <w:t xml:space="preserve"> </w:t>
      </w:r>
      <w:proofErr w:type="spellStart"/>
      <w:r w:rsidR="00E73C92" w:rsidRPr="00E73C92">
        <w:rPr>
          <w:b w:val="0"/>
          <w:bCs w:val="0"/>
          <w:i/>
          <w:iCs/>
          <w:sz w:val="18"/>
          <w:szCs w:val="18"/>
        </w:rPr>
        <w:t>Reality</w:t>
      </w:r>
      <w:proofErr w:type="spellEnd"/>
      <w:r w:rsidR="00E73C92" w:rsidRPr="00E73C92">
        <w:rPr>
          <w:b w:val="0"/>
          <w:bCs w:val="0"/>
          <w:i/>
          <w:iCs/>
          <w:sz w:val="18"/>
          <w:szCs w:val="18"/>
        </w:rPr>
        <w:t xml:space="preserve">, </w:t>
      </w:r>
      <w:proofErr w:type="spellStart"/>
      <w:r w:rsidR="00E73C92" w:rsidRPr="00E73C92">
        <w:rPr>
          <w:b w:val="0"/>
          <w:bCs w:val="0"/>
          <w:i/>
          <w:iCs/>
          <w:sz w:val="18"/>
          <w:szCs w:val="18"/>
        </w:rPr>
        <w:t>ARCore</w:t>
      </w:r>
      <w:proofErr w:type="spellEnd"/>
      <w:r w:rsidR="00E73C92" w:rsidRPr="00E73C92">
        <w:rPr>
          <w:b w:val="0"/>
          <w:bCs w:val="0"/>
          <w:i/>
          <w:iCs/>
          <w:sz w:val="18"/>
          <w:szCs w:val="18"/>
        </w:rPr>
        <w:t xml:space="preserve">, </w:t>
      </w:r>
      <w:proofErr w:type="spellStart"/>
      <w:r w:rsidR="00E73C92" w:rsidRPr="00E73C92">
        <w:rPr>
          <w:b w:val="0"/>
          <w:bCs w:val="0"/>
          <w:i/>
          <w:iCs/>
          <w:sz w:val="18"/>
          <w:szCs w:val="18"/>
        </w:rPr>
        <w:t>chemistry</w:t>
      </w:r>
      <w:proofErr w:type="spellEnd"/>
      <w:r w:rsidR="00E73C92" w:rsidRPr="00E73C92">
        <w:rPr>
          <w:b w:val="0"/>
          <w:bCs w:val="0"/>
          <w:i/>
          <w:iCs/>
          <w:sz w:val="18"/>
          <w:szCs w:val="18"/>
        </w:rPr>
        <w:t xml:space="preserve">, </w:t>
      </w:r>
      <w:proofErr w:type="spellStart"/>
      <w:r w:rsidR="00E73C92" w:rsidRPr="00E73C92">
        <w:rPr>
          <w:b w:val="0"/>
          <w:bCs w:val="0"/>
          <w:i/>
          <w:iCs/>
          <w:sz w:val="18"/>
          <w:szCs w:val="18"/>
        </w:rPr>
        <w:t>laboratory</w:t>
      </w:r>
      <w:proofErr w:type="spellEnd"/>
      <w:r w:rsidR="00E73C92" w:rsidRPr="00E73C92">
        <w:rPr>
          <w:b w:val="0"/>
          <w:bCs w:val="0"/>
          <w:i/>
          <w:iCs/>
          <w:sz w:val="18"/>
          <w:szCs w:val="18"/>
        </w:rPr>
        <w:t xml:space="preserve">, </w:t>
      </w:r>
      <w:proofErr w:type="spellStart"/>
      <w:r w:rsidR="00E73C92" w:rsidRPr="00E73C92">
        <w:rPr>
          <w:b w:val="0"/>
          <w:bCs w:val="0"/>
          <w:i/>
          <w:iCs/>
          <w:sz w:val="18"/>
          <w:szCs w:val="18"/>
        </w:rPr>
        <w:t>tool</w:t>
      </w:r>
      <w:proofErr w:type="spellEnd"/>
      <w:r w:rsidR="00E73C92" w:rsidRPr="00E73C92">
        <w:rPr>
          <w:b w:val="0"/>
          <w:bCs w:val="0"/>
          <w:i/>
          <w:iCs/>
          <w:sz w:val="18"/>
          <w:szCs w:val="18"/>
        </w:rPr>
        <w:t>.</w:t>
      </w:r>
    </w:p>
    <w:p w14:paraId="53B1ED9D" w14:textId="1F4383BD" w:rsidR="00E73C92" w:rsidRPr="00E73C92" w:rsidRDefault="00842357" w:rsidP="00E73C92">
      <w:pPr>
        <w:pStyle w:val="Balk1"/>
      </w:pPr>
      <w:r w:rsidRPr="009D09D2">
        <w:t>Giriş</w:t>
      </w:r>
    </w:p>
    <w:p w14:paraId="3C38ADF5" w14:textId="77777777" w:rsidR="00E73C92" w:rsidRDefault="00E73C92" w:rsidP="00E73C92">
      <w:pPr>
        <w:pStyle w:val="BodyTextKeep"/>
      </w:pPr>
      <w:r>
        <w:t>Artırılmış gerçeklik (AG), fiziksel dünyayı, bilgisayar tarafından üretilen grafikler, sesler veya diğer duyusal girdilerle zenginleştirilmiş bir deneyimle birleştirme teknolojisidir. AG, kullanıcılara gerçek dünya ile sanal içeriği etkileşimli bir şekilde birleştirme ve deneyimleme fırsatı sunar. Bu teknoloji, genellikle mobil cihazlar, bilgisayarlar veya özel AR cihazları gibi araçlar aracılığıyla uygulanır.</w:t>
      </w:r>
    </w:p>
    <w:p w14:paraId="6576651F" w14:textId="77777777" w:rsidR="00E73C92" w:rsidRDefault="00E73C92" w:rsidP="00E73C92">
      <w:pPr>
        <w:pStyle w:val="BodyTextKeep"/>
      </w:pPr>
    </w:p>
    <w:p w14:paraId="0A123D4B" w14:textId="77777777" w:rsidR="00E73C92" w:rsidRDefault="00E73C92" w:rsidP="00E73C92">
      <w:pPr>
        <w:pStyle w:val="BodyTextKeep"/>
      </w:pPr>
      <w:r>
        <w:t>AG'nin temel amacı, gerçek dünyadaki nesneleri veya ortamları, sanal objeler, bilgiler veya etkileşimli unsurlarla birleştirerek kullanıcılara daha zengin, katmanlı bir deneyim sağlamaktır. Kullanıcılar, AG kullanılarak gerçek dünya ile entegre edilmiş sanal içerikleri görebilir, bu içeriklerle etkileşimde bulunabilir ve çevrelerini daha derinlemesine keşfederken gerçek zamanlı bilgilerle zenginleştirilmiş bir deneyim yaşayabilirler.</w:t>
      </w:r>
    </w:p>
    <w:p w14:paraId="78C6105A" w14:textId="77777777" w:rsidR="00E73C92" w:rsidRDefault="00E73C92" w:rsidP="00E73C92">
      <w:pPr>
        <w:pStyle w:val="BodyTextKeep"/>
      </w:pPr>
    </w:p>
    <w:p w14:paraId="460E2F2B" w14:textId="60019FDE" w:rsidR="00233548" w:rsidRDefault="00E73C92" w:rsidP="00E73C92">
      <w:pPr>
        <w:pStyle w:val="BodyTextKeep"/>
        <w:keepNext w:val="0"/>
        <w:ind w:right="0"/>
      </w:pPr>
      <w:r>
        <w:t xml:space="preserve">AG'nin uygulama alanları oldukça geniştir. Eğlence endüstrisinden eğitim, sağlık, mühendislik ve perakende sektörüne kadar birçok alanda kullanılmaktadır. Örneğin, bir kimya laboratuvarındaki aletleri tanıtmak için kullanılan bir AG </w:t>
      </w:r>
      <w:r>
        <w:t>uygulaması, kullanıcıya bu aletlerin işlevselliği hakkında interaktif ve görsel bir anlayış sağlamak için gerçek dünya görüntüleriyle sanal bilgileri birleştirebilir.</w:t>
      </w:r>
      <w:r w:rsidR="00233548" w:rsidRPr="00D40D91">
        <w:t xml:space="preserve"> </w:t>
      </w:r>
    </w:p>
    <w:p w14:paraId="6205115D" w14:textId="5598BC3E" w:rsidR="00F22121" w:rsidRDefault="00F22121" w:rsidP="00E73C92">
      <w:pPr>
        <w:pStyle w:val="BodyTextKeep"/>
        <w:keepNext w:val="0"/>
        <w:ind w:right="0"/>
      </w:pPr>
    </w:p>
    <w:p w14:paraId="7649BC0F" w14:textId="3F8BB193" w:rsidR="00F22121" w:rsidRDefault="00F22121" w:rsidP="00E73C92">
      <w:pPr>
        <w:pStyle w:val="BodyTextKeep"/>
        <w:keepNext w:val="0"/>
        <w:ind w:right="0"/>
      </w:pPr>
      <w:r>
        <w:t>Bu raporun düzeni şu şekilde olacaktır:</w:t>
      </w:r>
    </w:p>
    <w:p w14:paraId="3749ABCD" w14:textId="03DA6BCA" w:rsidR="00F22121" w:rsidRDefault="00F22121" w:rsidP="00F22121">
      <w:pPr>
        <w:pStyle w:val="BodyTextKeep"/>
        <w:keepNext w:val="0"/>
        <w:numPr>
          <w:ilvl w:val="0"/>
          <w:numId w:val="44"/>
        </w:numPr>
        <w:ind w:right="0"/>
      </w:pPr>
      <w:r>
        <w:t xml:space="preserve">II. </w:t>
      </w:r>
      <w:r w:rsidR="00C67665" w:rsidRPr="00C67665">
        <w:t>Oyun Tasarımı ve AR Entegrasyonu</w:t>
      </w:r>
    </w:p>
    <w:p w14:paraId="2D267AF5" w14:textId="27C54385" w:rsidR="00F22121" w:rsidRDefault="00F22121" w:rsidP="00F22121">
      <w:pPr>
        <w:pStyle w:val="BodyTextKeep"/>
        <w:keepNext w:val="0"/>
        <w:numPr>
          <w:ilvl w:val="0"/>
          <w:numId w:val="44"/>
        </w:numPr>
        <w:ind w:right="0"/>
      </w:pPr>
      <w:r>
        <w:t>III.</w:t>
      </w:r>
      <w:r w:rsidR="00516FCB">
        <w:t xml:space="preserve"> </w:t>
      </w:r>
      <w:r w:rsidR="00C67665" w:rsidRPr="00C67665">
        <w:t>Uygulama Aşamaları ve Zorluklar</w:t>
      </w:r>
    </w:p>
    <w:p w14:paraId="3580C2FD" w14:textId="77777777" w:rsidR="00C67665" w:rsidRDefault="00516FCB" w:rsidP="00086237">
      <w:pPr>
        <w:pStyle w:val="BodyTextKeep"/>
        <w:keepNext w:val="0"/>
        <w:numPr>
          <w:ilvl w:val="0"/>
          <w:numId w:val="44"/>
        </w:numPr>
        <w:ind w:right="0"/>
      </w:pPr>
      <w:r>
        <w:t xml:space="preserve">IV. </w:t>
      </w:r>
      <w:r w:rsidR="00C67665" w:rsidRPr="00C67665">
        <w:t>Sonuçlar ve Performans</w:t>
      </w:r>
    </w:p>
    <w:p w14:paraId="721C44A1" w14:textId="2A12FD00" w:rsidR="00516FCB" w:rsidRDefault="00516FCB" w:rsidP="00086237">
      <w:pPr>
        <w:pStyle w:val="BodyTextKeep"/>
        <w:keepNext w:val="0"/>
        <w:numPr>
          <w:ilvl w:val="0"/>
          <w:numId w:val="44"/>
        </w:numPr>
        <w:ind w:right="0"/>
      </w:pPr>
      <w:r>
        <w:t>V. Kaynakça: Proje boyunca kullanılan kaynaklar verilecektir.</w:t>
      </w:r>
    </w:p>
    <w:p w14:paraId="5BBBEDE2" w14:textId="77777777" w:rsidR="00F22121" w:rsidRPr="00D40D91" w:rsidRDefault="00F22121" w:rsidP="00E73C92">
      <w:pPr>
        <w:pStyle w:val="BodyTextKeep"/>
        <w:keepNext w:val="0"/>
        <w:ind w:right="0"/>
      </w:pPr>
    </w:p>
    <w:p w14:paraId="1895F86C" w14:textId="29346308" w:rsidR="000F5FFB" w:rsidRPr="00D40D91" w:rsidRDefault="000F5FFB" w:rsidP="000F5FFB">
      <w:pPr>
        <w:pStyle w:val="BodyTextKeep"/>
        <w:keepNext w:val="0"/>
        <w:ind w:right="0"/>
      </w:pPr>
    </w:p>
    <w:p w14:paraId="1FAF14D6" w14:textId="111881EE" w:rsidR="00B21C8B" w:rsidRPr="00D40D91" w:rsidRDefault="00B21C8B" w:rsidP="009D09D2">
      <w:pPr>
        <w:pStyle w:val="BodyTextKeep"/>
        <w:keepNext w:val="0"/>
        <w:ind w:right="0"/>
      </w:pPr>
    </w:p>
    <w:p w14:paraId="33F5E420" w14:textId="0A94BFDD" w:rsidR="00842357" w:rsidRDefault="00516FCB" w:rsidP="00C91B33">
      <w:pPr>
        <w:pStyle w:val="Balk1"/>
        <w:keepNext w:val="0"/>
        <w:widowControl w:val="0"/>
        <w:ind w:firstLine="0"/>
      </w:pPr>
      <w:r>
        <w:t xml:space="preserve"> </w:t>
      </w:r>
      <w:r w:rsidR="00C67665" w:rsidRPr="00C67665">
        <w:t>Oyun Tasarımı ve AR Entegrasyonu</w:t>
      </w:r>
    </w:p>
    <w:p w14:paraId="56197232" w14:textId="77777777" w:rsidR="00C67665" w:rsidRDefault="00145835" w:rsidP="00145835">
      <w:r>
        <w:t>Bu proje</w:t>
      </w:r>
      <w:r w:rsidR="00C67665">
        <w:t xml:space="preserve">nin temel noktası laboratuvar aletlerini interaktif bir şekilde kullanıcılara tanıtmaktı. Bu oyun kullanıcılara kameraları sayesinde laboratuvar aletlerini sanal olarak keşfetmelerini ve bu aletlerin ne amaçlarla kullanıldıklarını öğrenmelerini sağladı. Oyunun genel tasarımında kamera ile gerçek dünya nesnelerini tanımak ve tanıdıktan sonra düz bir alana laboratuvar aletlerini yerleştirme üzerineydi. </w:t>
      </w:r>
    </w:p>
    <w:p w14:paraId="678CD52A" w14:textId="77777777" w:rsidR="00C67665" w:rsidRDefault="00C67665" w:rsidP="00145835"/>
    <w:p w14:paraId="1DA28D87" w14:textId="5B1455C2" w:rsidR="00145835" w:rsidRDefault="00C67665" w:rsidP="00145835">
      <w:proofErr w:type="spellStart"/>
      <w:r>
        <w:t>Unity’e</w:t>
      </w:r>
      <w:proofErr w:type="spellEnd"/>
      <w:r>
        <w:t xml:space="preserve"> AR Foundation entegre ederek AR bileşenlerini hızlı bir şekilde kullanabildik. Kullanıcılar artık AR kamera ile gerçek dünyayı ve sanal objeleri aynı ekranda görebiliyordu.</w:t>
      </w:r>
    </w:p>
    <w:p w14:paraId="777AA086" w14:textId="77777777" w:rsidR="00EB52EC" w:rsidRDefault="00EB52EC" w:rsidP="00145835"/>
    <w:p w14:paraId="16B23281" w14:textId="42DD4F46" w:rsidR="00EB52EC" w:rsidRDefault="00EB52EC" w:rsidP="00145835">
      <w:r>
        <w:t>Kamera ekranındaki arayüz tasarımı ise şöyle olacaktı:</w:t>
      </w:r>
    </w:p>
    <w:p w14:paraId="2C25B9F2" w14:textId="4739ED9F" w:rsidR="00EB52EC" w:rsidRDefault="00EB52EC" w:rsidP="00EB52EC">
      <w:pPr>
        <w:pStyle w:val="ListeParagraf"/>
        <w:numPr>
          <w:ilvl w:val="0"/>
          <w:numId w:val="44"/>
        </w:numPr>
      </w:pPr>
      <w:r>
        <w:t>İlk önce AR kamera gerçek dünyayı tarayacak ve taradıktan sonra eğer düz bir zemin bulursa kameranın ortasına bir gösterge gelecek. Bu gösterge objelerin nereye yerleştirileceğini gösterecek.</w:t>
      </w:r>
    </w:p>
    <w:p w14:paraId="3E04C591" w14:textId="4CB51A1E" w:rsidR="00EB52EC" w:rsidRDefault="00EB52EC" w:rsidP="00EB52EC">
      <w:pPr>
        <w:pStyle w:val="ListeParagraf"/>
        <w:numPr>
          <w:ilvl w:val="0"/>
          <w:numId w:val="44"/>
        </w:numPr>
      </w:pPr>
      <w:r>
        <w:t>Ekranın alt tarafında kimya aletleri arasında seçim yapmayı sağlayan bir panel olacak. Bu panelin orta kısmında kimya aletleri sağ ve sol kısmında ise ileriye ve geriye gitmeyi sağlayacak butonlar olacak. Bu butonlar sayesinde kimya aletleri arasında gezinti yapılabilecek.</w:t>
      </w:r>
    </w:p>
    <w:p w14:paraId="57CCC7A0" w14:textId="5714B175" w:rsidR="00EB52EC" w:rsidRDefault="00EB52EC" w:rsidP="00EB52EC">
      <w:pPr>
        <w:pStyle w:val="ListeParagraf"/>
        <w:numPr>
          <w:ilvl w:val="0"/>
          <w:numId w:val="44"/>
        </w:numPr>
      </w:pPr>
      <w:r>
        <w:lastRenderedPageBreak/>
        <w:t>Bu panelin alt kısmında ise seçilen kimya aletini ekrana yerleştirmeyi sağlayan bir buton olacak.</w:t>
      </w:r>
    </w:p>
    <w:p w14:paraId="6B626195" w14:textId="3DE9583F" w:rsidR="00EB52EC" w:rsidRDefault="00EB52EC" w:rsidP="00EB52EC">
      <w:pPr>
        <w:pStyle w:val="ListeParagraf"/>
        <w:numPr>
          <w:ilvl w:val="0"/>
          <w:numId w:val="44"/>
        </w:numPr>
      </w:pPr>
      <w:r>
        <w:t>Bu botunun solunda yerleştiren objeyi seçtikten sonra o objenin silinmesini sağlayan bir buton olacak.</w:t>
      </w:r>
    </w:p>
    <w:p w14:paraId="4952236D" w14:textId="76A5908A" w:rsidR="00EB52EC" w:rsidRDefault="00EB52EC" w:rsidP="00EB52EC">
      <w:pPr>
        <w:pStyle w:val="ListeParagraf"/>
        <w:numPr>
          <w:ilvl w:val="0"/>
          <w:numId w:val="44"/>
        </w:numPr>
      </w:pPr>
      <w:r>
        <w:t>Sağ tarafta ise eğer kullanıcı ar kamera ile bir sorun yaşarsa işlemleri yeniden başlatacak bir buton olacak.</w:t>
      </w:r>
    </w:p>
    <w:p w14:paraId="4736350F" w14:textId="77777777" w:rsidR="00EB52EC" w:rsidRPr="00145835" w:rsidRDefault="00EB52EC" w:rsidP="00B53F50"/>
    <w:p w14:paraId="64B96D6E" w14:textId="2F48704F" w:rsidR="007A5F9C" w:rsidRDefault="00516FCB" w:rsidP="00F22121">
      <w:pPr>
        <w:pStyle w:val="Balk1"/>
      </w:pPr>
      <w:r>
        <w:t xml:space="preserve"> </w:t>
      </w:r>
      <w:r w:rsidR="00C67665" w:rsidRPr="00C67665">
        <w:t>Uygulama Aşamaları ve Zorluklar</w:t>
      </w:r>
    </w:p>
    <w:p w14:paraId="45063F9E" w14:textId="7C3A03C8" w:rsidR="00C67665" w:rsidRDefault="00C67665" w:rsidP="00C67665">
      <w:proofErr w:type="spellStart"/>
      <w:r>
        <w:t>Unity</w:t>
      </w:r>
      <w:proofErr w:type="spellEnd"/>
      <w:r>
        <w:t xml:space="preserve"> ve AR Foundation kurduktan sonra </w:t>
      </w:r>
      <w:r w:rsidR="00D22FCE">
        <w:t xml:space="preserve">diğer bir konuya geçtik. Kimya laboratuvar aletlerinin 3D modelleri lazımdı. Bu modelleri birden kişi daha önceden hazırlamış ve kullanıcılara erişime sunmuştu. Biz de aralarından projemiz için en uygun olanı seçtik ve projemize entegre ettik. </w:t>
      </w:r>
    </w:p>
    <w:p w14:paraId="753D9E03" w14:textId="77777777" w:rsidR="00D22FCE" w:rsidRDefault="00D22FCE" w:rsidP="00C67665"/>
    <w:p w14:paraId="5C0DF8D1" w14:textId="0E67A515" w:rsidR="00D22FCE" w:rsidRDefault="00D22FCE" w:rsidP="00C67665">
      <w:r>
        <w:t xml:space="preserve">Laboratuvar aletlerini projemize entegre ettikten sonra ise bazı zorluklarla karşılaştık.  Bu sorunlardan birisi aletlerin boyutlarının çok garip değerlerde olmasıydı. Bu sorunu değerleri uygun değerler ile değiştirerek çözdük. </w:t>
      </w:r>
    </w:p>
    <w:p w14:paraId="39513E72" w14:textId="4F2F0D0C" w:rsidR="00D22FCE" w:rsidRDefault="00D22FCE" w:rsidP="00C67665">
      <w:r>
        <w:t>Bir diğer sorun ise kullanıcının yerleştirilen objelerle etkileşim halinde olmasıydı. Objeyi kullanıcı yerleştirebiliyordu burada bir sorun yaşamadık. Ama yerleştirdikten sonra aynı objeye dokunduğunda o objenin üstünde bir yazı çıkması ve o yazıda o objenin ne işe yaradığı yazmalıydı. Bu sorunu ise gerekli araştırmaları yaparak ve kodumuzdaki hataları gidererek çözdük.</w:t>
      </w:r>
    </w:p>
    <w:p w14:paraId="2280D4B2" w14:textId="77777777" w:rsidR="00D22FCE" w:rsidRDefault="00D22FCE" w:rsidP="00C67665"/>
    <w:p w14:paraId="32F98BD8" w14:textId="29D8BE21" w:rsidR="00D22FCE" w:rsidRDefault="00D22FCE" w:rsidP="00C67665">
      <w:r>
        <w:t>Diğer bir sorun ise objeleri yerleştirdikten sonra ekrandaki görüntü kirliliğiydi. Birden çok obje yerleştirebildiğimiz için kullanıcı istediği kadar obje yerleştirebiliyordu ve onları yerleştirdikten sonra yok edemiyordu. Dolayısıyla bizde bu mekaniği sağlayan bir özellik ekledik. Bunun sonucunda kullanıcı obje yerleştirdikten sonra o objeyi ekrandan kaldırabiliyordu.</w:t>
      </w:r>
    </w:p>
    <w:p w14:paraId="33D71F1B" w14:textId="77777777" w:rsidR="00D22FCE" w:rsidRDefault="00D22FCE" w:rsidP="00C67665"/>
    <w:p w14:paraId="17B84980" w14:textId="05E2EDBF" w:rsidR="00D22FCE" w:rsidRDefault="00D22FCE" w:rsidP="00C67665">
      <w:r>
        <w:t>Bu hatalar projemizi daha iyi hale getirmemize ve daha çok şey öğrenmemize katkı sağladı. Bundan sonra projemize daha emin adımlarla ilerledik.</w:t>
      </w:r>
    </w:p>
    <w:p w14:paraId="06FF6B86" w14:textId="77777777" w:rsidR="00FA5B19" w:rsidRDefault="00FA5B19" w:rsidP="00C67665"/>
    <w:p w14:paraId="04D0177C" w14:textId="77777777" w:rsidR="0011781E" w:rsidRDefault="00FA5B19" w:rsidP="0011781E">
      <w:pPr>
        <w:pStyle w:val="Balk1"/>
      </w:pPr>
      <w:r>
        <w:t xml:space="preserve"> Laboratuvar Aletleri</w:t>
      </w:r>
    </w:p>
    <w:p w14:paraId="3A43AF0C" w14:textId="3E57EBD9" w:rsidR="00FA5B19" w:rsidRDefault="0011781E" w:rsidP="0011781E">
      <w:pPr>
        <w:pStyle w:val="Balk1"/>
        <w:numPr>
          <w:ilvl w:val="0"/>
          <w:numId w:val="0"/>
        </w:numPr>
        <w:jc w:val="both"/>
        <w:rPr>
          <w:b w:val="0"/>
          <w:bCs w:val="0"/>
          <w:sz w:val="20"/>
          <w:szCs w:val="20"/>
        </w:rPr>
      </w:pPr>
      <w:r>
        <w:rPr>
          <w:b w:val="0"/>
          <w:bCs w:val="0"/>
          <w:sz w:val="20"/>
          <w:szCs w:val="20"/>
        </w:rPr>
        <w:t>Oyunumuzda laboratuvar aletlerini tanıtıyoruz ama tüm laboratuvar aletlerini tanıtmıyoruz. Aralarından daha kolay anlaşılabilir olanları seçtik. Şimdi ise o aletleri burada da tanıtalım.</w:t>
      </w:r>
    </w:p>
    <w:p w14:paraId="1897C9A3" w14:textId="7B32968E" w:rsidR="0011781E" w:rsidRDefault="0011781E" w:rsidP="0011781E">
      <w:pPr>
        <w:pStyle w:val="ListeParagraf"/>
        <w:numPr>
          <w:ilvl w:val="0"/>
          <w:numId w:val="44"/>
        </w:numPr>
      </w:pPr>
      <w:r>
        <w:t>Beher: Kimyasal maddelerin karıştırılması, ısıtılması ve çeşitli deneylerde kullanılması için kullanılır. Yüksek duvarları sayesinde sıçramaları önler ve içindeki maddeleri güvenli bir şekilde tutar.</w:t>
      </w:r>
    </w:p>
    <w:p w14:paraId="121F373A" w14:textId="77777777" w:rsidR="0011781E" w:rsidRDefault="0011781E" w:rsidP="0011781E"/>
    <w:p w14:paraId="52966AB6" w14:textId="4F67E7B4" w:rsidR="0011781E" w:rsidRDefault="0011781E" w:rsidP="0011781E">
      <w:pPr>
        <w:pStyle w:val="ListeParagraf"/>
        <w:numPr>
          <w:ilvl w:val="0"/>
          <w:numId w:val="44"/>
        </w:numPr>
      </w:pPr>
      <w:r>
        <w:t>Şişe: Kimyasal maddelerin saklanması ve ölçülü bir şekilde kullanılması için kullanılır. Şişeler genellikle belirli miktarda sıvıyı saklamak veya taşımak için tasarlanmıştır.</w:t>
      </w:r>
    </w:p>
    <w:p w14:paraId="6F889C42" w14:textId="77777777" w:rsidR="0011781E" w:rsidRDefault="0011781E" w:rsidP="0011781E"/>
    <w:p w14:paraId="66DF8F81" w14:textId="62AD74F7" w:rsidR="0011781E" w:rsidRDefault="0011781E" w:rsidP="0011781E">
      <w:pPr>
        <w:pStyle w:val="ListeParagraf"/>
        <w:numPr>
          <w:ilvl w:val="0"/>
          <w:numId w:val="44"/>
        </w:numPr>
      </w:pPr>
      <w:proofErr w:type="spellStart"/>
      <w:r>
        <w:t>Bunsen</w:t>
      </w:r>
      <w:proofErr w:type="spellEnd"/>
      <w:r>
        <w:t xml:space="preserve"> Brülör: Alev oluşturarak çeşitli deneylerde ısı sağlar. Deneylerde kontrol edilebilir ve odaklanmış bir ısı kaynağı sağlar.</w:t>
      </w:r>
    </w:p>
    <w:p w14:paraId="299127B3" w14:textId="77777777" w:rsidR="0011781E" w:rsidRDefault="0011781E" w:rsidP="0011781E"/>
    <w:p w14:paraId="40ACBDB7" w14:textId="1331715D" w:rsidR="0011781E" w:rsidRDefault="0011781E" w:rsidP="0011781E">
      <w:pPr>
        <w:pStyle w:val="ListeParagraf"/>
        <w:numPr>
          <w:ilvl w:val="0"/>
          <w:numId w:val="44"/>
        </w:numPr>
      </w:pPr>
      <w:proofErr w:type="spellStart"/>
      <w:r>
        <w:t>Kondezatör</w:t>
      </w:r>
      <w:proofErr w:type="spellEnd"/>
      <w:r>
        <w:t>: Gazların sıvıya dönüşmesini sağlayan bir cihazdır. Sıcak gazın soğutularak sıvıya dönüşmesini kolaylaştırır.</w:t>
      </w:r>
    </w:p>
    <w:p w14:paraId="3DF6FE75" w14:textId="77777777" w:rsidR="0011781E" w:rsidRDefault="0011781E" w:rsidP="0011781E"/>
    <w:p w14:paraId="478C9456" w14:textId="75D7A1ED" w:rsidR="0011781E" w:rsidRDefault="0011781E" w:rsidP="0011781E">
      <w:pPr>
        <w:pStyle w:val="ListeParagraf"/>
        <w:numPr>
          <w:ilvl w:val="0"/>
          <w:numId w:val="44"/>
        </w:numPr>
      </w:pPr>
      <w:r>
        <w:t xml:space="preserve">Elektrikli Isıtıcı: Elektrik enerjisi ile çalışan bir ısıtma cihazıdır. </w:t>
      </w:r>
      <w:proofErr w:type="spellStart"/>
      <w:r>
        <w:t>Bunsen</w:t>
      </w:r>
      <w:proofErr w:type="spellEnd"/>
      <w:r>
        <w:t xml:space="preserve"> brülörü gibi, deneylerde kontrollü bir ısı kaynağı sağlar.</w:t>
      </w:r>
    </w:p>
    <w:p w14:paraId="77238C2B" w14:textId="77777777" w:rsidR="0011781E" w:rsidRDefault="0011781E" w:rsidP="0011781E"/>
    <w:p w14:paraId="29C5412A" w14:textId="7985E6E9" w:rsidR="0011781E" w:rsidRDefault="0011781E" w:rsidP="0011781E">
      <w:pPr>
        <w:pStyle w:val="ListeParagraf"/>
        <w:numPr>
          <w:ilvl w:val="0"/>
          <w:numId w:val="44"/>
        </w:numPr>
      </w:pPr>
      <w:proofErr w:type="spellStart"/>
      <w:r>
        <w:t>Erlenmeyer</w:t>
      </w:r>
      <w:proofErr w:type="spellEnd"/>
      <w:r>
        <w:t>: Karışımları karıştırmak, ısıtmak ve reaksiyonları gerçekleştirmek için kullanılır. Konik şekli sayesinde sıvıların daha iyi karışmasını sağlar.</w:t>
      </w:r>
    </w:p>
    <w:p w14:paraId="0F619F55" w14:textId="77777777" w:rsidR="0011781E" w:rsidRDefault="0011781E" w:rsidP="0011781E"/>
    <w:p w14:paraId="2F2A46C3" w14:textId="4A3335EF" w:rsidR="0011781E" w:rsidRDefault="0011781E" w:rsidP="0011781E">
      <w:pPr>
        <w:pStyle w:val="ListeParagraf"/>
        <w:numPr>
          <w:ilvl w:val="0"/>
          <w:numId w:val="44"/>
        </w:numPr>
      </w:pPr>
      <w:proofErr w:type="spellStart"/>
      <w:r>
        <w:t>Fernbach</w:t>
      </w:r>
      <w:proofErr w:type="spellEnd"/>
      <w:r>
        <w:t xml:space="preserve"> Şişesi: Büyük hacimli sıvıları karıştırmak için kullanılır. Genellikle büyük ölçekli kültürlerin hazırlanması için kullanılır.</w:t>
      </w:r>
    </w:p>
    <w:p w14:paraId="03E97A3D" w14:textId="77777777" w:rsidR="0011781E" w:rsidRDefault="0011781E" w:rsidP="0011781E"/>
    <w:p w14:paraId="2F033002" w14:textId="486BAB46" w:rsidR="0011781E" w:rsidRDefault="0011781E" w:rsidP="0011781E">
      <w:pPr>
        <w:pStyle w:val="ListeParagraf"/>
        <w:numPr>
          <w:ilvl w:val="0"/>
          <w:numId w:val="44"/>
        </w:numPr>
      </w:pPr>
      <w:proofErr w:type="spellStart"/>
      <w:r>
        <w:t>Fleaker</w:t>
      </w:r>
      <w:proofErr w:type="spellEnd"/>
      <w:r>
        <w:t>: Sıvıları filtrelemek ve ayrıştırmak için kullanılan bir cihazdır. Özellikle çözeltileri ayırmak için kullanılır.</w:t>
      </w:r>
    </w:p>
    <w:p w14:paraId="285578E5" w14:textId="77777777" w:rsidR="0011781E" w:rsidRDefault="0011781E" w:rsidP="0011781E"/>
    <w:p w14:paraId="720BBD8F" w14:textId="33BD3DA5" w:rsidR="0011781E" w:rsidRDefault="0011781E" w:rsidP="0011781E">
      <w:pPr>
        <w:pStyle w:val="ListeParagraf"/>
        <w:numPr>
          <w:ilvl w:val="0"/>
          <w:numId w:val="44"/>
        </w:numPr>
      </w:pPr>
      <w:r>
        <w:t>Huni: Sıvıların başka bir kabın içine aktarılmasını sağlar. Madde transferi sırasında kullanılır ve sıvıların kontrollü bir şekilde taşınmasını sağlar.</w:t>
      </w:r>
    </w:p>
    <w:p w14:paraId="47740505" w14:textId="77777777" w:rsidR="0011781E" w:rsidRDefault="0011781E" w:rsidP="0011781E"/>
    <w:p w14:paraId="48F16436" w14:textId="4ECB23AE" w:rsidR="0011781E" w:rsidRDefault="0011781E" w:rsidP="0011781E">
      <w:pPr>
        <w:pStyle w:val="ListeParagraf"/>
        <w:numPr>
          <w:ilvl w:val="0"/>
          <w:numId w:val="44"/>
        </w:numPr>
      </w:pPr>
      <w:r>
        <w:t>Cam Şırınga: Hassas ölçümler için kullanılan bir tür şırıngadır. Sıvıları hassas bir şekilde ölçmek ve transfer etmek için kullanılır.</w:t>
      </w:r>
    </w:p>
    <w:p w14:paraId="6F9E4BD3" w14:textId="77777777" w:rsidR="0011781E" w:rsidRDefault="0011781E" w:rsidP="0011781E"/>
    <w:p w14:paraId="26CFC02F" w14:textId="09CE95C4" w:rsidR="0011781E" w:rsidRDefault="0011781E" w:rsidP="0011781E">
      <w:pPr>
        <w:pStyle w:val="ListeParagraf"/>
        <w:numPr>
          <w:ilvl w:val="0"/>
          <w:numId w:val="44"/>
        </w:numPr>
      </w:pPr>
      <w:r>
        <w:t>Dereceli Silindir: Sıvı hacmini hassas bir şekilde ölçmek için kullanılır. Genellikle belirli bir hacimdeki sıvıyı doğru bir şekilde ölçmek için kullanılır.</w:t>
      </w:r>
    </w:p>
    <w:p w14:paraId="0B0C9F86" w14:textId="77777777" w:rsidR="0011781E" w:rsidRDefault="0011781E" w:rsidP="0011781E"/>
    <w:p w14:paraId="7E507FFD" w14:textId="05B41D52" w:rsidR="0011781E" w:rsidRDefault="0011781E" w:rsidP="0011781E">
      <w:pPr>
        <w:pStyle w:val="ListeParagraf"/>
        <w:numPr>
          <w:ilvl w:val="0"/>
          <w:numId w:val="44"/>
        </w:numPr>
      </w:pPr>
      <w:r>
        <w:t>Hidrometre: Sıvının yoğunluğunu ölçmek için kullanılır. Özellikle çeşitli sıvıların karışım oranlarını belirlemek için kullanılır.</w:t>
      </w:r>
    </w:p>
    <w:p w14:paraId="714B0278" w14:textId="77777777" w:rsidR="0011781E" w:rsidRDefault="0011781E" w:rsidP="0011781E"/>
    <w:p w14:paraId="65AAB5A5" w14:textId="00BC3E20" w:rsidR="0011781E" w:rsidRDefault="0011781E" w:rsidP="0011781E">
      <w:pPr>
        <w:pStyle w:val="ListeParagraf"/>
        <w:numPr>
          <w:ilvl w:val="0"/>
          <w:numId w:val="44"/>
        </w:numPr>
      </w:pPr>
      <w:r>
        <w:t>Manyetik Karıştırıcı + Karıştırıcı: Sıvıları karıştırmak için kullanılan bir cihazdır. Manyetik karıştırıcılar genellikle manyetik bir çubukla birlikte kullanılır ve dışarıdan uygulanan bir manyetik alan ile sıvıyı karıştırır.</w:t>
      </w:r>
    </w:p>
    <w:p w14:paraId="6107651D" w14:textId="77777777" w:rsidR="0011781E" w:rsidRDefault="0011781E" w:rsidP="0011781E"/>
    <w:p w14:paraId="73BEF222" w14:textId="203AFE65" w:rsidR="0011781E" w:rsidRDefault="0011781E" w:rsidP="0011781E">
      <w:pPr>
        <w:pStyle w:val="ListeParagraf"/>
        <w:numPr>
          <w:ilvl w:val="0"/>
          <w:numId w:val="44"/>
        </w:numPr>
      </w:pPr>
      <w:r>
        <w:t xml:space="preserve">Mikroskop Camı: Mikroskop altında ince kesitlerin incelenmesi için kullanılır. Biyoloji </w:t>
      </w:r>
      <w:r>
        <w:lastRenderedPageBreak/>
        <w:t>deneylerinde hücre yapılarını incelemek için önemlidir.</w:t>
      </w:r>
    </w:p>
    <w:p w14:paraId="7F5BF211" w14:textId="77777777" w:rsidR="0011781E" w:rsidRDefault="0011781E" w:rsidP="0011781E"/>
    <w:p w14:paraId="05626FCA" w14:textId="3A0E49F8" w:rsidR="0011781E" w:rsidRDefault="0011781E" w:rsidP="0011781E">
      <w:pPr>
        <w:pStyle w:val="ListeParagraf"/>
        <w:numPr>
          <w:ilvl w:val="0"/>
          <w:numId w:val="44"/>
        </w:numPr>
      </w:pPr>
      <w:r>
        <w:t>Dövme: Katı maddeleri öğütmek ve toz haline getirmek için kullanılır. İnce toz halindeki maddeler, reaksiyonlarda daha hızlı çözünebilir.</w:t>
      </w:r>
    </w:p>
    <w:p w14:paraId="2C67445E" w14:textId="77777777" w:rsidR="0011781E" w:rsidRDefault="0011781E" w:rsidP="0011781E"/>
    <w:p w14:paraId="10B69588" w14:textId="3071F8E6" w:rsidR="0011781E" w:rsidRDefault="0011781E" w:rsidP="0011781E">
      <w:pPr>
        <w:pStyle w:val="ListeParagraf"/>
        <w:numPr>
          <w:ilvl w:val="0"/>
          <w:numId w:val="44"/>
        </w:numPr>
      </w:pPr>
      <w:proofErr w:type="spellStart"/>
      <w:r>
        <w:t>Nessler</w:t>
      </w:r>
      <w:proofErr w:type="spellEnd"/>
      <w:r>
        <w:t xml:space="preserve"> Tüpü: Su analizlerinde kullanılan bir tür tüptür. Özellikle su örneklerinde belirli kimyasal maddelerin varlığını belirlemek için kullanılır.</w:t>
      </w:r>
    </w:p>
    <w:p w14:paraId="47932B8B" w14:textId="77777777" w:rsidR="0011781E" w:rsidRDefault="0011781E" w:rsidP="0011781E"/>
    <w:p w14:paraId="73FA429E" w14:textId="49CF899F" w:rsidR="0011781E" w:rsidRDefault="0011781E" w:rsidP="0011781E">
      <w:pPr>
        <w:pStyle w:val="ListeParagraf"/>
        <w:numPr>
          <w:ilvl w:val="0"/>
          <w:numId w:val="44"/>
        </w:numPr>
      </w:pPr>
      <w:r>
        <w:t>Armut Şişesi: Sıvıları ve gazları depolamak ve taşımak için kullanılır. Portatif ve kullanımı kolaydır.</w:t>
      </w:r>
    </w:p>
    <w:p w14:paraId="62DAA068" w14:textId="77777777" w:rsidR="0011781E" w:rsidRDefault="0011781E" w:rsidP="0011781E"/>
    <w:p w14:paraId="78489D1B" w14:textId="5725BB8E" w:rsidR="0011781E" w:rsidRDefault="0011781E" w:rsidP="0011781E">
      <w:pPr>
        <w:pStyle w:val="ListeParagraf"/>
        <w:numPr>
          <w:ilvl w:val="0"/>
          <w:numId w:val="44"/>
        </w:numPr>
      </w:pPr>
      <w:r>
        <w:t>Petri Kabı: Mikroorganizmaların kültürlerini yetiştirmek için kullanılır. Biyoloji deneylerinde mikroorganizmaların büyümesini gözlemlemek için kullanılır.</w:t>
      </w:r>
    </w:p>
    <w:p w14:paraId="14C00128" w14:textId="77777777" w:rsidR="0011781E" w:rsidRDefault="0011781E" w:rsidP="0011781E"/>
    <w:p w14:paraId="24F9282F" w14:textId="67AEA8D0" w:rsidR="0011781E" w:rsidRDefault="0011781E" w:rsidP="0011781E">
      <w:pPr>
        <w:pStyle w:val="ListeParagraf"/>
        <w:numPr>
          <w:ilvl w:val="0"/>
          <w:numId w:val="44"/>
        </w:numPr>
      </w:pPr>
      <w:r>
        <w:t>Pipet (Ölçüm Çubuğu + Plastik Pompa): Hassas sıvı ölçümleri için kullanılır. Genellikle belirli bir hacimdeki sıvıyı transfer etmek için kullanılır.</w:t>
      </w:r>
    </w:p>
    <w:p w14:paraId="058765F3" w14:textId="77777777" w:rsidR="0011781E" w:rsidRDefault="0011781E" w:rsidP="0011781E"/>
    <w:p w14:paraId="365ECAB5" w14:textId="6587E3C5" w:rsidR="0011781E" w:rsidRDefault="0011781E" w:rsidP="0011781E">
      <w:pPr>
        <w:pStyle w:val="ListeParagraf"/>
        <w:numPr>
          <w:ilvl w:val="0"/>
          <w:numId w:val="44"/>
        </w:numPr>
      </w:pPr>
      <w:r>
        <w:t>Kuvartz Küvet: Işıma ve spektrofotometrik analizlerde kullanılır. Genellikle belirli dalga boylarındaki ışığı ölçmek için kullanılır.</w:t>
      </w:r>
    </w:p>
    <w:p w14:paraId="6D935AC4" w14:textId="77777777" w:rsidR="0011781E" w:rsidRDefault="0011781E" w:rsidP="0011781E"/>
    <w:p w14:paraId="490E0950" w14:textId="3C07A391" w:rsidR="0011781E" w:rsidRDefault="0011781E" w:rsidP="0011781E">
      <w:pPr>
        <w:pStyle w:val="ListeParagraf"/>
        <w:numPr>
          <w:ilvl w:val="0"/>
          <w:numId w:val="44"/>
        </w:numPr>
      </w:pPr>
      <w:r>
        <w:t>Elektrikli Yuvarlak Dip Isıtıcı: Yuvarlak dip içeren kapları ısıtmak için kullanılır. Özellikle kap içindeki sıvıyı homojen bir şekilde ısıtmak için kullanılır.</w:t>
      </w:r>
    </w:p>
    <w:p w14:paraId="3A88227F" w14:textId="77777777" w:rsidR="0011781E" w:rsidRDefault="0011781E" w:rsidP="0011781E"/>
    <w:p w14:paraId="13A03336" w14:textId="5E34F809" w:rsidR="0011781E" w:rsidRDefault="0011781E" w:rsidP="0011781E">
      <w:pPr>
        <w:pStyle w:val="ListeParagraf"/>
        <w:numPr>
          <w:ilvl w:val="0"/>
          <w:numId w:val="44"/>
        </w:numPr>
      </w:pPr>
      <w:proofErr w:type="spellStart"/>
      <w:r>
        <w:t>Retort</w:t>
      </w:r>
      <w:proofErr w:type="spellEnd"/>
      <w:r>
        <w:t>: Sıvıları damıtmak veya damıtmak için kullanılan bir cihazdır. Genellikle kimyasal ayrım işlemlerinde kullanılır.</w:t>
      </w:r>
    </w:p>
    <w:p w14:paraId="03D966A1" w14:textId="77777777" w:rsidR="0011781E" w:rsidRDefault="0011781E" w:rsidP="0011781E"/>
    <w:p w14:paraId="4642D0F5" w14:textId="5D7EC7ED" w:rsidR="0011781E" w:rsidRDefault="0011781E" w:rsidP="0011781E">
      <w:pPr>
        <w:pStyle w:val="ListeParagraf"/>
        <w:numPr>
          <w:ilvl w:val="0"/>
          <w:numId w:val="44"/>
        </w:numPr>
      </w:pPr>
      <w:r>
        <w:t>Yuvarlak Dip Şişesi: Sıvıları ve çözeltileri karıştırmak ve ısıtmak için kullanılır. Genellikle deneylerde belirli sıcaklık koşullarında reaksiyonları gerçekleştirmek için kullanılır.</w:t>
      </w:r>
    </w:p>
    <w:p w14:paraId="0C570FC3" w14:textId="77777777" w:rsidR="0011781E" w:rsidRDefault="0011781E" w:rsidP="0011781E"/>
    <w:p w14:paraId="03046DA2" w14:textId="261D4F9C" w:rsidR="0011781E" w:rsidRDefault="0011781E" w:rsidP="0011781E">
      <w:pPr>
        <w:pStyle w:val="ListeParagraf"/>
        <w:numPr>
          <w:ilvl w:val="0"/>
          <w:numId w:val="44"/>
        </w:numPr>
      </w:pPr>
      <w:r>
        <w:t>Karıştırma Çubuğu: Karışımları homojen hale getirmek için kullanılır. Kimyasal reaksiyonları hızlandırmak ve sıvıları karıştırmak için kullanılır.</w:t>
      </w:r>
    </w:p>
    <w:p w14:paraId="5BEE7F65" w14:textId="77777777" w:rsidR="0011781E" w:rsidRDefault="0011781E" w:rsidP="0011781E"/>
    <w:p w14:paraId="05EC6FE7" w14:textId="4C4BDE96" w:rsidR="0011781E" w:rsidRDefault="0011781E" w:rsidP="0011781E">
      <w:pPr>
        <w:pStyle w:val="ListeParagraf"/>
        <w:numPr>
          <w:ilvl w:val="0"/>
          <w:numId w:val="44"/>
        </w:numPr>
      </w:pPr>
      <w:r>
        <w:t>Metal Destek + Metal Kelepçe: Diğer ekipmanları desteklemek ve sabitlemek için kullanılır. Özellikle cam malzemelerin güvenli bir şekilde tutulması ve deney düzenlemeleri için kullanılır.</w:t>
      </w:r>
    </w:p>
    <w:p w14:paraId="5A8D9AE0" w14:textId="77777777" w:rsidR="0011781E" w:rsidRDefault="0011781E" w:rsidP="0011781E">
      <w:pPr>
        <w:ind w:left="360"/>
      </w:pPr>
    </w:p>
    <w:p w14:paraId="057B78CB" w14:textId="77777777" w:rsidR="0011781E" w:rsidRDefault="0011781E" w:rsidP="0011781E">
      <w:pPr>
        <w:pStyle w:val="ListeParagraf"/>
        <w:numPr>
          <w:ilvl w:val="0"/>
          <w:numId w:val="44"/>
        </w:numPr>
      </w:pPr>
      <w:r>
        <w:t xml:space="preserve">Şırınga (Büyük ve Küçük): Sıvıları hassas bir şekilde ölçmek ve transfer etmek için kullanılır. </w:t>
      </w:r>
      <w:r>
        <w:t>Büyük şırıngalar genellikle daha yüksek hacimli sıvıları ölçmek ve transfer etmek için kullanılır, küçük şırıngalar ise daha hassas ölçümler için idealdir.</w:t>
      </w:r>
    </w:p>
    <w:p w14:paraId="6CD5A90F" w14:textId="77777777" w:rsidR="0011781E" w:rsidRDefault="0011781E" w:rsidP="0011781E">
      <w:pPr>
        <w:pStyle w:val="ListeParagraf"/>
      </w:pPr>
    </w:p>
    <w:p w14:paraId="5BC38FD2" w14:textId="77777777" w:rsidR="0011781E" w:rsidRDefault="0011781E" w:rsidP="0011781E">
      <w:pPr>
        <w:pStyle w:val="ListeParagraf"/>
        <w:numPr>
          <w:ilvl w:val="0"/>
          <w:numId w:val="44"/>
        </w:numPr>
      </w:pPr>
      <w:r>
        <w:t>Test Tableti: Kimyasal testler için kullanılan küçük tabletlerdir. Belirli bir reaksiyonu gösteren kimyasal bileşenler içerirler ve renk değişimleri gibi görsel göstergelerle kullanıcıya bilgi sağlarlar.</w:t>
      </w:r>
    </w:p>
    <w:p w14:paraId="7871505D" w14:textId="77777777" w:rsidR="0011781E" w:rsidRDefault="0011781E" w:rsidP="0011781E">
      <w:pPr>
        <w:pStyle w:val="ListeParagraf"/>
      </w:pPr>
    </w:p>
    <w:p w14:paraId="2E250143" w14:textId="77777777" w:rsidR="0011781E" w:rsidRDefault="0011781E" w:rsidP="0011781E">
      <w:pPr>
        <w:pStyle w:val="ListeParagraf"/>
        <w:numPr>
          <w:ilvl w:val="0"/>
          <w:numId w:val="44"/>
        </w:numPr>
      </w:pPr>
      <w:r>
        <w:t>Test Tüpü: Küçük ölçekli reaksiyonlar ve testler için kullanılır. Genellikle sıvıları karıştırmak, reaksiyonları gözlemlemek veya küçük örnekleri muhafaza etmek amacıyla kullanılır.</w:t>
      </w:r>
    </w:p>
    <w:p w14:paraId="5CAE3C62" w14:textId="77777777" w:rsidR="0011781E" w:rsidRDefault="0011781E" w:rsidP="0011781E">
      <w:pPr>
        <w:pStyle w:val="ListeParagraf"/>
      </w:pPr>
    </w:p>
    <w:p w14:paraId="234F5BA9" w14:textId="77777777" w:rsidR="0011781E" w:rsidRDefault="0011781E" w:rsidP="0011781E">
      <w:pPr>
        <w:pStyle w:val="ListeParagraf"/>
        <w:numPr>
          <w:ilvl w:val="0"/>
          <w:numId w:val="44"/>
        </w:numPr>
      </w:pPr>
      <w:proofErr w:type="spellStart"/>
      <w:r>
        <w:t>Thiele</w:t>
      </w:r>
      <w:proofErr w:type="spellEnd"/>
      <w:r>
        <w:t xml:space="preserve"> Tüpü: Reaksiyonların kontrollü bir şekilde ısıtılmasını sağlar. Genellikle reaksiyonların belirli bir sıcaklıkta gerçekleşmesini sağlamak için kullanılır.</w:t>
      </w:r>
    </w:p>
    <w:p w14:paraId="367C36FD" w14:textId="77777777" w:rsidR="0011781E" w:rsidRDefault="0011781E" w:rsidP="0011781E">
      <w:pPr>
        <w:pStyle w:val="ListeParagraf"/>
      </w:pPr>
    </w:p>
    <w:p w14:paraId="56566485" w14:textId="77777777" w:rsidR="0011781E" w:rsidRDefault="0011781E" w:rsidP="0011781E">
      <w:pPr>
        <w:pStyle w:val="ListeParagraf"/>
        <w:numPr>
          <w:ilvl w:val="0"/>
          <w:numId w:val="44"/>
        </w:numPr>
      </w:pPr>
      <w:proofErr w:type="spellStart"/>
      <w:r>
        <w:t>Thistle</w:t>
      </w:r>
      <w:proofErr w:type="spellEnd"/>
      <w:r>
        <w:t xml:space="preserve"> Tüpü: Sıvıları başka bir konteynıra aktarmak için kullanılır. Özellikle damlatma gerektiren işlemlerde kullanılır ve sıvının kontrol altında ve ölçülü bir şekilde aktarılmasına yardımcı olur.</w:t>
      </w:r>
    </w:p>
    <w:p w14:paraId="4B5B2FA3" w14:textId="77777777" w:rsidR="0011781E" w:rsidRDefault="0011781E" w:rsidP="0011781E">
      <w:pPr>
        <w:pStyle w:val="ListeParagraf"/>
      </w:pPr>
    </w:p>
    <w:p w14:paraId="043F5A95" w14:textId="77777777" w:rsidR="0011781E" w:rsidRDefault="0011781E" w:rsidP="0011781E">
      <w:pPr>
        <w:pStyle w:val="ListeParagraf"/>
        <w:numPr>
          <w:ilvl w:val="0"/>
          <w:numId w:val="44"/>
        </w:numPr>
      </w:pPr>
      <w:r>
        <w:t>Tüp Desteği: Tüpleri desteklemek için kullanılır. Genellikle çeşitli deney tüplerini tutmak ve düzenlemek amacıyla kullanılır.</w:t>
      </w:r>
    </w:p>
    <w:p w14:paraId="0D82BBDB" w14:textId="77777777" w:rsidR="0011781E" w:rsidRDefault="0011781E" w:rsidP="0011781E">
      <w:pPr>
        <w:pStyle w:val="ListeParagraf"/>
      </w:pPr>
    </w:p>
    <w:p w14:paraId="6B6D7D19" w14:textId="77777777" w:rsidR="0011781E" w:rsidRDefault="0011781E" w:rsidP="0011781E">
      <w:pPr>
        <w:pStyle w:val="ListeParagraf"/>
        <w:numPr>
          <w:ilvl w:val="0"/>
          <w:numId w:val="44"/>
        </w:numPr>
      </w:pPr>
      <w:r>
        <w:t>Hacimli Şişe: Hassas hacim ölçümleri için kullanılır. Belirli bir hacimdeki sıvıyı ölçmek ve depolamak için idealdir.</w:t>
      </w:r>
    </w:p>
    <w:p w14:paraId="62651F4B" w14:textId="77777777" w:rsidR="0011781E" w:rsidRDefault="0011781E" w:rsidP="0011781E">
      <w:pPr>
        <w:pStyle w:val="ListeParagraf"/>
      </w:pPr>
    </w:p>
    <w:p w14:paraId="6821D563" w14:textId="5C6E59C9" w:rsidR="0011781E" w:rsidRPr="0011781E" w:rsidRDefault="0011781E" w:rsidP="0011781E">
      <w:pPr>
        <w:pStyle w:val="ListeParagraf"/>
        <w:numPr>
          <w:ilvl w:val="0"/>
          <w:numId w:val="44"/>
        </w:numPr>
      </w:pPr>
      <w:r>
        <w:t>Saat Camı: Malzemeleri kapatmak veya korumak için kullanılır. Özellikle belirli bir süre boyunca reaksiyonları gözlemlemek ve korumak için kullanılır.</w:t>
      </w:r>
    </w:p>
    <w:p w14:paraId="6F84B971" w14:textId="2EEA1AE5" w:rsidR="00F22121" w:rsidRDefault="007A5F9C" w:rsidP="00F22121">
      <w:pPr>
        <w:pStyle w:val="Balk1"/>
      </w:pPr>
      <w:r>
        <w:t xml:space="preserve"> </w:t>
      </w:r>
      <w:r w:rsidR="00D22FCE" w:rsidRPr="00D22FCE">
        <w:t>Sonuçlar ve Performans</w:t>
      </w:r>
    </w:p>
    <w:p w14:paraId="0BC13706" w14:textId="49A0EC13" w:rsidR="00D22FCE" w:rsidRDefault="00D22FCE" w:rsidP="00D22FCE">
      <w:r>
        <w:t xml:space="preserve">Oyunun geliştirme süreci bittikten sonra son çıkan ürün bu projeye başlamadan önce </w:t>
      </w:r>
      <w:r w:rsidR="00EB52EC">
        <w:t xml:space="preserve">düşündüğümüz fikir ile uyuyordu. Dolayısıyla başarılı bir iş çıkarmıştık. Kullanıcılar kamera ile ekrana laboratuvar aletleri yerleştirebiliyor onlara dokunduklarında o aletlerin ne işe yaradıklarını öğrenebiliyor ve eğer isterlerse o objeyi ekrandan silebiliyorlardı. </w:t>
      </w:r>
    </w:p>
    <w:p w14:paraId="73D0385C" w14:textId="77777777" w:rsidR="00EB52EC" w:rsidRDefault="00EB52EC" w:rsidP="00D22FCE"/>
    <w:p w14:paraId="5B81805A" w14:textId="3BA74C6E" w:rsidR="00EB52EC" w:rsidRDefault="00EB52EC" w:rsidP="00D22FCE">
      <w:r>
        <w:t xml:space="preserve">Sonuç olarak bu proje ile AR teknolojisini kullanarak eğitici bir oyun yapmayı başardık. </w:t>
      </w:r>
    </w:p>
    <w:p w14:paraId="7EF1906E" w14:textId="77777777" w:rsidR="003D184E" w:rsidRDefault="003D184E" w:rsidP="00D22FCE"/>
    <w:p w14:paraId="493C4CCB" w14:textId="77777777" w:rsidR="003D184E" w:rsidRDefault="003D184E" w:rsidP="00D22FCE"/>
    <w:p w14:paraId="1F649F78" w14:textId="77777777" w:rsidR="003D184E" w:rsidRDefault="003D184E" w:rsidP="00D22FCE"/>
    <w:p w14:paraId="132E52BE" w14:textId="77777777" w:rsidR="003D184E" w:rsidRPr="00D22FCE" w:rsidRDefault="003D184E" w:rsidP="00D22FCE"/>
    <w:sdt>
      <w:sdtPr>
        <w:rPr>
          <w:b w:val="0"/>
          <w:bCs w:val="0"/>
          <w:sz w:val="20"/>
          <w:szCs w:val="20"/>
        </w:rPr>
        <w:id w:val="-1393036448"/>
        <w:docPartObj>
          <w:docPartGallery w:val="Bibliographies"/>
          <w:docPartUnique/>
        </w:docPartObj>
      </w:sdtPr>
      <w:sdtContent>
        <w:p w14:paraId="174620EE" w14:textId="49363F79" w:rsidR="00F22121" w:rsidRDefault="00F22121">
          <w:pPr>
            <w:pStyle w:val="Balk1"/>
          </w:pPr>
          <w:r>
            <w:t>Kaynakça</w:t>
          </w:r>
        </w:p>
        <w:sdt>
          <w:sdtPr>
            <w:id w:val="111145805"/>
            <w:bibliography/>
          </w:sdtPr>
          <w:sdtContent>
            <w:p w14:paraId="78A52758" w14:textId="77777777" w:rsidR="003D184E" w:rsidRDefault="00F22121" w:rsidP="003D184E">
              <w:pPr>
                <w:rPr>
                  <w:noProof/>
                  <w:lang w:eastAsia="tr-T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
                <w:gridCol w:w="4329"/>
              </w:tblGrid>
              <w:tr w:rsidR="003D184E" w14:paraId="3D431CE4" w14:textId="77777777">
                <w:trPr>
                  <w:divId w:val="2005627094"/>
                  <w:tblCellSpacing w:w="15" w:type="dxa"/>
                </w:trPr>
                <w:tc>
                  <w:tcPr>
                    <w:tcW w:w="50" w:type="pct"/>
                    <w:hideMark/>
                  </w:tcPr>
                  <w:p w14:paraId="689825D7" w14:textId="355E2B05" w:rsidR="003D184E" w:rsidRDefault="003D184E">
                    <w:pPr>
                      <w:pStyle w:val="Kaynaka"/>
                      <w:rPr>
                        <w:noProof/>
                        <w:sz w:val="24"/>
                        <w:szCs w:val="24"/>
                      </w:rPr>
                    </w:pPr>
                    <w:r>
                      <w:rPr>
                        <w:noProof/>
                      </w:rPr>
                      <w:t xml:space="preserve">[1] </w:t>
                    </w:r>
                  </w:p>
                </w:tc>
                <w:tc>
                  <w:tcPr>
                    <w:tcW w:w="0" w:type="auto"/>
                    <w:hideMark/>
                  </w:tcPr>
                  <w:p w14:paraId="2FF0A051" w14:textId="77777777" w:rsidR="003D184E" w:rsidRDefault="003D184E">
                    <w:pPr>
                      <w:pStyle w:val="Kaynaka"/>
                      <w:rPr>
                        <w:noProof/>
                      </w:rPr>
                    </w:pPr>
                    <w:r>
                      <w:rPr>
                        <w:noProof/>
                      </w:rPr>
                      <w:t>B. Kalkavan, «Hype,» 25 Ağustos 2021. [Çevrimiçi]. Available: https://hype.com.tr/arama-motoru-optimizasyonu/artirilmis-gerceklik-augmented-reality-nedir/. [Erişildi: 19 Kasım 2023].</w:t>
                    </w:r>
                  </w:p>
                </w:tc>
              </w:tr>
              <w:tr w:rsidR="003D184E" w14:paraId="35E85CEA" w14:textId="77777777">
                <w:trPr>
                  <w:divId w:val="2005627094"/>
                  <w:tblCellSpacing w:w="15" w:type="dxa"/>
                </w:trPr>
                <w:tc>
                  <w:tcPr>
                    <w:tcW w:w="50" w:type="pct"/>
                    <w:hideMark/>
                  </w:tcPr>
                  <w:p w14:paraId="52B82C05" w14:textId="77777777" w:rsidR="003D184E" w:rsidRDefault="003D184E">
                    <w:pPr>
                      <w:pStyle w:val="Kaynaka"/>
                      <w:rPr>
                        <w:noProof/>
                      </w:rPr>
                    </w:pPr>
                    <w:r>
                      <w:rPr>
                        <w:noProof/>
                      </w:rPr>
                      <w:t xml:space="preserve">[2] </w:t>
                    </w:r>
                  </w:p>
                </w:tc>
                <w:tc>
                  <w:tcPr>
                    <w:tcW w:w="0" w:type="auto"/>
                    <w:hideMark/>
                  </w:tcPr>
                  <w:p w14:paraId="7E7DA9CF" w14:textId="77777777" w:rsidR="003D184E" w:rsidRDefault="003D184E">
                    <w:pPr>
                      <w:pStyle w:val="Kaynaka"/>
                      <w:rPr>
                        <w:noProof/>
                      </w:rPr>
                    </w:pPr>
                    <w:r>
                      <w:rPr>
                        <w:noProof/>
                      </w:rPr>
                      <w:t>Unity, «Unity,» Unity, 2023. [Çevrimiçi]. Available: https://unity.com/unity/features/arfoundation. [Erişildi: 2023].</w:t>
                    </w:r>
                  </w:p>
                </w:tc>
              </w:tr>
              <w:tr w:rsidR="003D184E" w14:paraId="1A5ACD02" w14:textId="77777777">
                <w:trPr>
                  <w:divId w:val="2005627094"/>
                  <w:tblCellSpacing w:w="15" w:type="dxa"/>
                </w:trPr>
                <w:tc>
                  <w:tcPr>
                    <w:tcW w:w="50" w:type="pct"/>
                    <w:hideMark/>
                  </w:tcPr>
                  <w:p w14:paraId="2E415A72" w14:textId="77777777" w:rsidR="003D184E" w:rsidRDefault="003D184E">
                    <w:pPr>
                      <w:pStyle w:val="Kaynaka"/>
                      <w:rPr>
                        <w:noProof/>
                      </w:rPr>
                    </w:pPr>
                    <w:r>
                      <w:rPr>
                        <w:noProof/>
                      </w:rPr>
                      <w:t xml:space="preserve">[3] </w:t>
                    </w:r>
                  </w:p>
                </w:tc>
                <w:tc>
                  <w:tcPr>
                    <w:tcW w:w="0" w:type="auto"/>
                    <w:hideMark/>
                  </w:tcPr>
                  <w:p w14:paraId="1C378E4C" w14:textId="77777777" w:rsidR="003D184E" w:rsidRDefault="003D184E">
                    <w:pPr>
                      <w:pStyle w:val="Kaynaka"/>
                      <w:rPr>
                        <w:noProof/>
                      </w:rPr>
                    </w:pPr>
                    <w:r>
                      <w:rPr>
                        <w:noProof/>
                      </w:rPr>
                      <w:t>Google, «Google Developers,» Google, [Çevrimiçi]. Available: https://developers.google.com/ar/develop/unity-arf/getting-started-ar-foundation. [Erişildi: 2023].</w:t>
                    </w:r>
                  </w:p>
                </w:tc>
              </w:tr>
              <w:tr w:rsidR="003D184E" w14:paraId="5F4B4368" w14:textId="77777777">
                <w:trPr>
                  <w:divId w:val="2005627094"/>
                  <w:tblCellSpacing w:w="15" w:type="dxa"/>
                </w:trPr>
                <w:tc>
                  <w:tcPr>
                    <w:tcW w:w="50" w:type="pct"/>
                    <w:hideMark/>
                  </w:tcPr>
                  <w:p w14:paraId="28777F93" w14:textId="77777777" w:rsidR="003D184E" w:rsidRDefault="003D184E">
                    <w:pPr>
                      <w:pStyle w:val="Kaynaka"/>
                      <w:rPr>
                        <w:noProof/>
                      </w:rPr>
                    </w:pPr>
                    <w:r>
                      <w:rPr>
                        <w:noProof/>
                      </w:rPr>
                      <w:t xml:space="preserve">[4] </w:t>
                    </w:r>
                  </w:p>
                </w:tc>
                <w:tc>
                  <w:tcPr>
                    <w:tcW w:w="0" w:type="auto"/>
                    <w:hideMark/>
                  </w:tcPr>
                  <w:p w14:paraId="0B65E693" w14:textId="77777777" w:rsidR="003D184E" w:rsidRDefault="003D184E">
                    <w:pPr>
                      <w:pStyle w:val="Kaynaka"/>
                      <w:rPr>
                        <w:noProof/>
                      </w:rPr>
                    </w:pPr>
                    <w:r>
                      <w:rPr>
                        <w:noProof/>
                      </w:rPr>
                      <w:t>Gazi Üniversitesi, [Çevrimiçi]. Available: https://avesis.gazi.edu.tr/resume/downloadfile/ahmetfurkankayis?key=88f0315c-bc20-479c-9a12-56ea5e88f162.</w:t>
                    </w:r>
                  </w:p>
                </w:tc>
              </w:tr>
              <w:tr w:rsidR="003D184E" w14:paraId="30459132" w14:textId="77777777">
                <w:trPr>
                  <w:divId w:val="2005627094"/>
                  <w:tblCellSpacing w:w="15" w:type="dxa"/>
                </w:trPr>
                <w:tc>
                  <w:tcPr>
                    <w:tcW w:w="50" w:type="pct"/>
                    <w:hideMark/>
                  </w:tcPr>
                  <w:p w14:paraId="6565DAD9" w14:textId="77777777" w:rsidR="003D184E" w:rsidRDefault="003D184E">
                    <w:pPr>
                      <w:pStyle w:val="Kaynaka"/>
                      <w:rPr>
                        <w:noProof/>
                      </w:rPr>
                    </w:pPr>
                    <w:r>
                      <w:rPr>
                        <w:noProof/>
                      </w:rPr>
                      <w:t xml:space="preserve">[5] </w:t>
                    </w:r>
                  </w:p>
                </w:tc>
                <w:tc>
                  <w:tcPr>
                    <w:tcW w:w="0" w:type="auto"/>
                    <w:hideMark/>
                  </w:tcPr>
                  <w:p w14:paraId="0F89B085" w14:textId="77777777" w:rsidR="003D184E" w:rsidRDefault="003D184E">
                    <w:pPr>
                      <w:pStyle w:val="Kaynaka"/>
                      <w:rPr>
                        <w:noProof/>
                      </w:rPr>
                    </w:pPr>
                    <w:r>
                      <w:rPr>
                        <w:noProof/>
                      </w:rPr>
                      <w:t>[Çevrimiçi]. Available: https://chem.libretexts.org/Courses/Hope_College/General_Chemistry_Labs/Lab_Equipment. [Erişildi: 2023].</w:t>
                    </w:r>
                  </w:p>
                </w:tc>
              </w:tr>
            </w:tbl>
            <w:p w14:paraId="77DFEB73" w14:textId="77777777" w:rsidR="003D184E" w:rsidRDefault="003D184E">
              <w:pPr>
                <w:divId w:val="2005627094"/>
                <w:rPr>
                  <w:rFonts w:eastAsia="Times New Roman"/>
                  <w:noProof/>
                </w:rPr>
              </w:pPr>
            </w:p>
            <w:p w14:paraId="786A116A" w14:textId="424EEE3D" w:rsidR="00F22121" w:rsidRDefault="00F22121" w:rsidP="003D184E">
              <w:r>
                <w:rPr>
                  <w:b/>
                  <w:bCs/>
                </w:rPr>
                <w:fldChar w:fldCharType="end"/>
              </w:r>
            </w:p>
          </w:sdtContent>
        </w:sdt>
      </w:sdtContent>
    </w:sdt>
    <w:p w14:paraId="375031ED" w14:textId="20F94E86" w:rsidR="00F3231B" w:rsidRDefault="00F3231B"/>
    <w:p w14:paraId="73FDCA44" w14:textId="2C2F4F8D" w:rsidR="001C2841" w:rsidRPr="00013857" w:rsidRDefault="001C2841" w:rsidP="00F3231B">
      <w:pPr>
        <w:pStyle w:val="Reference"/>
        <w:numPr>
          <w:ilvl w:val="0"/>
          <w:numId w:val="0"/>
        </w:numPr>
        <w:rPr>
          <w:highlight w:val="lightGray"/>
        </w:rPr>
      </w:pPr>
    </w:p>
    <w:p w14:paraId="3E43E51B" w14:textId="77777777" w:rsidR="006B743E" w:rsidRDefault="006B743E" w:rsidP="006B743E">
      <w:pPr>
        <w:tabs>
          <w:tab w:val="left" w:pos="708"/>
        </w:tabs>
        <w:rPr>
          <w:sz w:val="18"/>
          <w:szCs w:val="18"/>
        </w:rPr>
      </w:pPr>
    </w:p>
    <w:p w14:paraId="5816C618" w14:textId="77777777" w:rsidR="006B743E" w:rsidRPr="006B743E" w:rsidRDefault="006B743E" w:rsidP="006B743E">
      <w:pPr>
        <w:tabs>
          <w:tab w:val="num" w:pos="785"/>
        </w:tabs>
        <w:rPr>
          <w:rFonts w:eastAsia="Times New Roman"/>
          <w:sz w:val="18"/>
          <w:szCs w:val="18"/>
        </w:rPr>
      </w:pPr>
    </w:p>
    <w:p w14:paraId="7CBA7B4E" w14:textId="77777777" w:rsidR="006B743E" w:rsidRPr="006B743E" w:rsidRDefault="006B743E" w:rsidP="006B743E">
      <w:pPr>
        <w:pStyle w:val="Reference"/>
        <w:numPr>
          <w:ilvl w:val="0"/>
          <w:numId w:val="0"/>
        </w:numPr>
      </w:pPr>
    </w:p>
    <w:sectPr w:rsidR="006B743E" w:rsidRPr="006B743E" w:rsidSect="00BD62EB">
      <w:footerReference w:type="even" r:id="rId9"/>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E25C5" w14:textId="77777777" w:rsidR="00020F38" w:rsidRDefault="00020F38">
      <w:r>
        <w:separator/>
      </w:r>
    </w:p>
  </w:endnote>
  <w:endnote w:type="continuationSeparator" w:id="0">
    <w:p w14:paraId="5C0E2860" w14:textId="77777777" w:rsidR="00020F38" w:rsidRDefault="0002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AD3F"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5FF95733" w14:textId="77777777" w:rsidR="00BE382C" w:rsidRDefault="00BE38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D68A"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3A9A4D77" w14:textId="77777777" w:rsidR="00BE382C" w:rsidRDefault="00BE38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06C4C" w14:textId="77777777" w:rsidR="00020F38" w:rsidRDefault="00020F38">
      <w:r>
        <w:separator/>
      </w:r>
    </w:p>
  </w:footnote>
  <w:footnote w:type="continuationSeparator" w:id="0">
    <w:p w14:paraId="6F7BFF88" w14:textId="77777777" w:rsidR="00020F38" w:rsidRDefault="00020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445862"/>
    <w:lvl w:ilvl="0">
      <w:start w:val="1"/>
      <w:numFmt w:val="upperRoman"/>
      <w:pStyle w:val="Balk1"/>
      <w:lvlText w:val="%1."/>
      <w:lvlJc w:val="right"/>
      <w:pPr>
        <w:tabs>
          <w:tab w:val="num" w:pos="332"/>
        </w:tabs>
        <w:ind w:left="0" w:hanging="28"/>
      </w:pPr>
    </w:lvl>
    <w:lvl w:ilvl="1">
      <w:start w:val="1"/>
      <w:numFmt w:val="decimal"/>
      <w:pStyle w:val="Balk2"/>
      <w:lvlText w:val="%1.%2."/>
      <w:lvlJc w:val="left"/>
      <w:pPr>
        <w:tabs>
          <w:tab w:val="num" w:pos="332"/>
        </w:tabs>
        <w:ind w:left="-28" w:firstLine="0"/>
      </w:pPr>
    </w:lvl>
    <w:lvl w:ilvl="2">
      <w:start w:val="1"/>
      <w:numFmt w:val="decimal"/>
      <w:pStyle w:val="Balk3"/>
      <w:lvlText w:val="%1.%2.%3."/>
      <w:lvlJc w:val="left"/>
      <w:pPr>
        <w:tabs>
          <w:tab w:val="num" w:pos="692"/>
        </w:tabs>
        <w:ind w:left="-28" w:firstLine="0"/>
      </w:pPr>
    </w:lvl>
    <w:lvl w:ilvl="3">
      <w:start w:val="1"/>
      <w:numFmt w:val="decimal"/>
      <w:pStyle w:val="Balk4"/>
      <w:lvlText w:val="%1.%2.%3.%4"/>
      <w:lvlJc w:val="left"/>
      <w:pPr>
        <w:tabs>
          <w:tab w:val="num" w:pos="-28"/>
        </w:tabs>
        <w:ind w:left="-28" w:firstLine="0"/>
      </w:pPr>
    </w:lvl>
    <w:lvl w:ilvl="4">
      <w:start w:val="1"/>
      <w:numFmt w:val="decimal"/>
      <w:pStyle w:val="Balk5"/>
      <w:lvlText w:val="%1.%2.%3.%4.%5"/>
      <w:lvlJc w:val="left"/>
      <w:pPr>
        <w:tabs>
          <w:tab w:val="num" w:pos="-28"/>
        </w:tabs>
        <w:ind w:left="-28" w:firstLine="0"/>
      </w:pPr>
    </w:lvl>
    <w:lvl w:ilvl="5">
      <w:start w:val="1"/>
      <w:numFmt w:val="decimal"/>
      <w:pStyle w:val="Balk6"/>
      <w:lvlText w:val="%1.%2.%3.%4.%5.%6"/>
      <w:lvlJc w:val="left"/>
      <w:pPr>
        <w:tabs>
          <w:tab w:val="num" w:pos="-28"/>
        </w:tabs>
        <w:ind w:left="-28" w:firstLine="0"/>
      </w:pPr>
    </w:lvl>
    <w:lvl w:ilvl="6">
      <w:start w:val="1"/>
      <w:numFmt w:val="decimal"/>
      <w:pStyle w:val="Balk7"/>
      <w:lvlText w:val="%1.%2.%3.%4.%5.%6.%7"/>
      <w:lvlJc w:val="left"/>
      <w:pPr>
        <w:tabs>
          <w:tab w:val="num" w:pos="-28"/>
        </w:tabs>
        <w:ind w:left="-28" w:firstLine="0"/>
      </w:pPr>
    </w:lvl>
    <w:lvl w:ilvl="7">
      <w:start w:val="1"/>
      <w:numFmt w:val="decimal"/>
      <w:pStyle w:val="Balk8"/>
      <w:lvlText w:val="%1.%2.%3.%4.%5.%6.%7.%8"/>
      <w:lvlJc w:val="left"/>
      <w:pPr>
        <w:tabs>
          <w:tab w:val="num" w:pos="-28"/>
        </w:tabs>
        <w:ind w:left="-28" w:firstLine="0"/>
      </w:pPr>
    </w:lvl>
    <w:lvl w:ilvl="8">
      <w:start w:val="1"/>
      <w:numFmt w:val="decimal"/>
      <w:pStyle w:val="Balk9"/>
      <w:lvlText w:val="%1.%2.%3.%4.%5.%6.%7.%8.%9"/>
      <w:lvlJc w:val="left"/>
      <w:pPr>
        <w:tabs>
          <w:tab w:val="num" w:pos="-28"/>
        </w:tabs>
        <w:ind w:left="-28" w:firstLine="0"/>
      </w:pPr>
    </w:lvl>
  </w:abstractNum>
  <w:abstractNum w:abstractNumId="1" w15:restartNumberingAfterBreak="0">
    <w:nsid w:val="00000003"/>
    <w:multiLevelType w:val="singleLevel"/>
    <w:tmpl w:val="C19873F6"/>
    <w:lvl w:ilvl="0">
      <w:start w:val="1"/>
      <w:numFmt w:val="bullet"/>
      <w:pStyle w:val="GvdeMetniGirintisi"/>
      <w:lvlText w:val=""/>
      <w:lvlJc w:val="left"/>
      <w:pPr>
        <w:tabs>
          <w:tab w:val="num" w:pos="360"/>
        </w:tabs>
        <w:ind w:left="360" w:hanging="360"/>
      </w:pPr>
      <w:rPr>
        <w:rFonts w:ascii="Symbol" w:hAnsi="Symbol" w:hint="default"/>
      </w:rPr>
    </w:lvl>
  </w:abstractNum>
  <w:abstractNum w:abstractNumId="2" w15:restartNumberingAfterBreak="0">
    <w:nsid w:val="005F583B"/>
    <w:multiLevelType w:val="hybridMultilevel"/>
    <w:tmpl w:val="5C383C0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F348B3"/>
    <w:multiLevelType w:val="hybridMultilevel"/>
    <w:tmpl w:val="64E28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F37197"/>
    <w:multiLevelType w:val="hybridMultilevel"/>
    <w:tmpl w:val="097AD572"/>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6"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98438B"/>
    <w:multiLevelType w:val="hybridMultilevel"/>
    <w:tmpl w:val="C7A0E518"/>
    <w:lvl w:ilvl="0" w:tplc="759C515A">
      <w:start w:val="1"/>
      <w:numFmt w:val="decimal"/>
      <w:lvlText w:val="%1."/>
      <w:lvlJc w:val="left"/>
      <w:pPr>
        <w:ind w:left="360" w:hanging="360"/>
      </w:pPr>
      <w:rPr>
        <w:i w:val="0"/>
        <w:iCs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0D215A73"/>
    <w:multiLevelType w:val="hybridMultilevel"/>
    <w:tmpl w:val="5F64051C"/>
    <w:lvl w:ilvl="0" w:tplc="041F0001">
      <w:start w:val="1"/>
      <w:numFmt w:val="bullet"/>
      <w:lvlText w:val=""/>
      <w:lvlJc w:val="left"/>
      <w:pPr>
        <w:ind w:left="748" w:hanging="360"/>
      </w:pPr>
      <w:rPr>
        <w:rFonts w:ascii="Symbol" w:hAnsi="Symbol"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9" w15:restartNumberingAfterBreak="0">
    <w:nsid w:val="0EC26CBC"/>
    <w:multiLevelType w:val="hybridMultilevel"/>
    <w:tmpl w:val="C86C49A4"/>
    <w:lvl w:ilvl="0" w:tplc="3C98262C">
      <w:start w:val="2"/>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FCE133A"/>
    <w:multiLevelType w:val="hybridMultilevel"/>
    <w:tmpl w:val="BBC6511E"/>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1" w15:restartNumberingAfterBreak="0">
    <w:nsid w:val="1398721C"/>
    <w:multiLevelType w:val="hybridMultilevel"/>
    <w:tmpl w:val="F0C0B40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13BE1A89"/>
    <w:multiLevelType w:val="hybridMultilevel"/>
    <w:tmpl w:val="9AAEAF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BEC55B7"/>
    <w:multiLevelType w:val="hybridMultilevel"/>
    <w:tmpl w:val="4FBC3AE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1CD25BF7"/>
    <w:multiLevelType w:val="hybridMultilevel"/>
    <w:tmpl w:val="9F3093DA"/>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5" w15:restartNumberingAfterBreak="0">
    <w:nsid w:val="1CD83909"/>
    <w:multiLevelType w:val="hybridMultilevel"/>
    <w:tmpl w:val="9B0A676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1D9225D7"/>
    <w:multiLevelType w:val="hybridMultilevel"/>
    <w:tmpl w:val="3C2A975A"/>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17"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8" w15:restartNumberingAfterBreak="0">
    <w:nsid w:val="1FFC30D2"/>
    <w:multiLevelType w:val="hybridMultilevel"/>
    <w:tmpl w:val="C0D40708"/>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9" w15:restartNumberingAfterBreak="0">
    <w:nsid w:val="220259EA"/>
    <w:multiLevelType w:val="hybridMultilevel"/>
    <w:tmpl w:val="4E604328"/>
    <w:lvl w:ilvl="0" w:tplc="041F0005">
      <w:start w:val="1"/>
      <w:numFmt w:val="bullet"/>
      <w:lvlText w:val=""/>
      <w:lvlJc w:val="left"/>
      <w:pPr>
        <w:ind w:left="748" w:hanging="360"/>
      </w:pPr>
      <w:rPr>
        <w:rFonts w:ascii="Wingdings" w:hAnsi="Wingdings" w:hint="default"/>
      </w:rPr>
    </w:lvl>
    <w:lvl w:ilvl="1" w:tplc="041F000D">
      <w:start w:val="1"/>
      <w:numFmt w:val="bullet"/>
      <w:lvlText w:val=""/>
      <w:lvlJc w:val="left"/>
      <w:pPr>
        <w:ind w:left="1468" w:hanging="360"/>
      </w:pPr>
      <w:rPr>
        <w:rFonts w:ascii="Wingdings" w:hAnsi="Wingdings" w:hint="default"/>
      </w:rPr>
    </w:lvl>
    <w:lvl w:ilvl="2" w:tplc="041F001B" w:tentative="1">
      <w:start w:val="1"/>
      <w:numFmt w:val="lowerRoman"/>
      <w:lvlText w:val="%3."/>
      <w:lvlJc w:val="right"/>
      <w:pPr>
        <w:ind w:left="2188" w:hanging="180"/>
      </w:pPr>
    </w:lvl>
    <w:lvl w:ilvl="3" w:tplc="041F000F" w:tentative="1">
      <w:start w:val="1"/>
      <w:numFmt w:val="decimal"/>
      <w:lvlText w:val="%4."/>
      <w:lvlJc w:val="left"/>
      <w:pPr>
        <w:ind w:left="2908" w:hanging="360"/>
      </w:pPr>
    </w:lvl>
    <w:lvl w:ilvl="4" w:tplc="041F0019" w:tentative="1">
      <w:start w:val="1"/>
      <w:numFmt w:val="lowerLetter"/>
      <w:lvlText w:val="%5."/>
      <w:lvlJc w:val="left"/>
      <w:pPr>
        <w:ind w:left="3628" w:hanging="360"/>
      </w:pPr>
    </w:lvl>
    <w:lvl w:ilvl="5" w:tplc="041F001B" w:tentative="1">
      <w:start w:val="1"/>
      <w:numFmt w:val="lowerRoman"/>
      <w:lvlText w:val="%6."/>
      <w:lvlJc w:val="right"/>
      <w:pPr>
        <w:ind w:left="4348" w:hanging="180"/>
      </w:pPr>
    </w:lvl>
    <w:lvl w:ilvl="6" w:tplc="041F000F" w:tentative="1">
      <w:start w:val="1"/>
      <w:numFmt w:val="decimal"/>
      <w:lvlText w:val="%7."/>
      <w:lvlJc w:val="left"/>
      <w:pPr>
        <w:ind w:left="5068" w:hanging="360"/>
      </w:pPr>
    </w:lvl>
    <w:lvl w:ilvl="7" w:tplc="041F0019" w:tentative="1">
      <w:start w:val="1"/>
      <w:numFmt w:val="lowerLetter"/>
      <w:lvlText w:val="%8."/>
      <w:lvlJc w:val="left"/>
      <w:pPr>
        <w:ind w:left="5788" w:hanging="360"/>
      </w:pPr>
    </w:lvl>
    <w:lvl w:ilvl="8" w:tplc="041F001B" w:tentative="1">
      <w:start w:val="1"/>
      <w:numFmt w:val="lowerRoman"/>
      <w:lvlText w:val="%9."/>
      <w:lvlJc w:val="right"/>
      <w:pPr>
        <w:ind w:left="6508" w:hanging="180"/>
      </w:pPr>
    </w:lvl>
  </w:abstractNum>
  <w:abstractNum w:abstractNumId="20" w15:restartNumberingAfterBreak="0">
    <w:nsid w:val="2512511F"/>
    <w:multiLevelType w:val="hybridMultilevel"/>
    <w:tmpl w:val="A396198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257D70A2"/>
    <w:multiLevelType w:val="hybridMultilevel"/>
    <w:tmpl w:val="000AF7FA"/>
    <w:lvl w:ilvl="0" w:tplc="041F0005">
      <w:start w:val="1"/>
      <w:numFmt w:val="bullet"/>
      <w:lvlText w:val=""/>
      <w:lvlJc w:val="left"/>
      <w:pPr>
        <w:ind w:left="1080" w:hanging="360"/>
      </w:pPr>
      <w:rPr>
        <w:rFonts w:ascii="Wingdings" w:hAnsi="Wingdings" w:hint="default"/>
      </w:rPr>
    </w:lvl>
    <w:lvl w:ilvl="1" w:tplc="041F000D">
      <w:start w:val="1"/>
      <w:numFmt w:val="bullet"/>
      <w:lvlText w:val=""/>
      <w:lvlJc w:val="left"/>
      <w:pPr>
        <w:ind w:left="1800" w:hanging="360"/>
      </w:pPr>
      <w:rPr>
        <w:rFonts w:ascii="Wingdings" w:hAnsi="Wingdings" w:hint="default"/>
      </w:rPr>
    </w:lvl>
    <w:lvl w:ilvl="2" w:tplc="041F0005">
      <w:start w:val="1"/>
      <w:numFmt w:val="bullet"/>
      <w:lvlText w:val=""/>
      <w:lvlJc w:val="left"/>
      <w:pPr>
        <w:ind w:left="2520" w:hanging="180"/>
      </w:pPr>
      <w:rPr>
        <w:rFonts w:ascii="Wingdings" w:hAnsi="Wingdings" w:hint="default"/>
      </w:r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2727F95"/>
    <w:multiLevelType w:val="hybridMultilevel"/>
    <w:tmpl w:val="6C6E287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5" w15:restartNumberingAfterBreak="0">
    <w:nsid w:val="34002EF0"/>
    <w:multiLevelType w:val="hybridMultilevel"/>
    <w:tmpl w:val="A202A958"/>
    <w:lvl w:ilvl="0" w:tplc="56D2531C">
      <w:start w:val="1"/>
      <w:numFmt w:val="decimal"/>
      <w:lvlText w:val="%1."/>
      <w:lvlJc w:val="left"/>
      <w:pPr>
        <w:ind w:left="360" w:hanging="360"/>
      </w:pPr>
      <w:rPr>
        <w:rFonts w:hint="default"/>
        <w:i w:val="0"/>
        <w:iCs w:val="0"/>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637163D"/>
    <w:multiLevelType w:val="hybridMultilevel"/>
    <w:tmpl w:val="98904BE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389B5B3C"/>
    <w:multiLevelType w:val="hybridMultilevel"/>
    <w:tmpl w:val="BA34EB24"/>
    <w:lvl w:ilvl="0" w:tplc="041F000F">
      <w:start w:val="1"/>
      <w:numFmt w:val="decimal"/>
      <w:lvlText w:val="%1."/>
      <w:lvlJc w:val="left"/>
      <w:pPr>
        <w:ind w:left="360" w:hanging="360"/>
      </w:pPr>
      <w:rPr>
        <w:rFonts w:hint="default"/>
        <w:i w:val="0"/>
        <w:iCs/>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3D5F2D59"/>
    <w:multiLevelType w:val="hybridMultilevel"/>
    <w:tmpl w:val="DAA22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EE51260"/>
    <w:multiLevelType w:val="hybridMultilevel"/>
    <w:tmpl w:val="1FD8E81A"/>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32" w15:restartNumberingAfterBreak="0">
    <w:nsid w:val="42BC6553"/>
    <w:multiLevelType w:val="hybridMultilevel"/>
    <w:tmpl w:val="71FA1F2E"/>
    <w:lvl w:ilvl="0" w:tplc="B064791C">
      <w:start w:val="1"/>
      <w:numFmt w:val="decimal"/>
      <w:lvlText w:val="%1."/>
      <w:lvlJc w:val="left"/>
      <w:pPr>
        <w:ind w:left="360" w:hanging="360"/>
      </w:pPr>
      <w:rPr>
        <w:rFonts w:hint="default"/>
        <w:i w:val="0"/>
        <w:iCs w:val="0"/>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42EA5911"/>
    <w:multiLevelType w:val="hybridMultilevel"/>
    <w:tmpl w:val="4AAC025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9923946"/>
    <w:multiLevelType w:val="hybridMultilevel"/>
    <w:tmpl w:val="E2403F12"/>
    <w:lvl w:ilvl="0" w:tplc="041F000D">
      <w:start w:val="1"/>
      <w:numFmt w:val="bullet"/>
      <w:lvlText w:val=""/>
      <w:lvlJc w:val="left"/>
      <w:pPr>
        <w:ind w:left="1108" w:hanging="360"/>
      </w:pPr>
      <w:rPr>
        <w:rFonts w:ascii="Wingdings" w:hAnsi="Wingdings" w:hint="default"/>
      </w:rPr>
    </w:lvl>
    <w:lvl w:ilvl="1" w:tplc="041F0003" w:tentative="1">
      <w:start w:val="1"/>
      <w:numFmt w:val="bullet"/>
      <w:lvlText w:val="o"/>
      <w:lvlJc w:val="left"/>
      <w:pPr>
        <w:ind w:left="1828" w:hanging="360"/>
      </w:pPr>
      <w:rPr>
        <w:rFonts w:ascii="Courier New" w:hAnsi="Courier New" w:cs="Courier New" w:hint="default"/>
      </w:rPr>
    </w:lvl>
    <w:lvl w:ilvl="2" w:tplc="041F0005" w:tentative="1">
      <w:start w:val="1"/>
      <w:numFmt w:val="bullet"/>
      <w:lvlText w:val=""/>
      <w:lvlJc w:val="left"/>
      <w:pPr>
        <w:ind w:left="2548" w:hanging="360"/>
      </w:pPr>
      <w:rPr>
        <w:rFonts w:ascii="Wingdings" w:hAnsi="Wingdings" w:hint="default"/>
      </w:rPr>
    </w:lvl>
    <w:lvl w:ilvl="3" w:tplc="041F0001" w:tentative="1">
      <w:start w:val="1"/>
      <w:numFmt w:val="bullet"/>
      <w:lvlText w:val=""/>
      <w:lvlJc w:val="left"/>
      <w:pPr>
        <w:ind w:left="3268" w:hanging="360"/>
      </w:pPr>
      <w:rPr>
        <w:rFonts w:ascii="Symbol" w:hAnsi="Symbol" w:hint="default"/>
      </w:rPr>
    </w:lvl>
    <w:lvl w:ilvl="4" w:tplc="041F0003" w:tentative="1">
      <w:start w:val="1"/>
      <w:numFmt w:val="bullet"/>
      <w:lvlText w:val="o"/>
      <w:lvlJc w:val="left"/>
      <w:pPr>
        <w:ind w:left="3988" w:hanging="360"/>
      </w:pPr>
      <w:rPr>
        <w:rFonts w:ascii="Courier New" w:hAnsi="Courier New" w:cs="Courier New" w:hint="default"/>
      </w:rPr>
    </w:lvl>
    <w:lvl w:ilvl="5" w:tplc="041F0005" w:tentative="1">
      <w:start w:val="1"/>
      <w:numFmt w:val="bullet"/>
      <w:lvlText w:val=""/>
      <w:lvlJc w:val="left"/>
      <w:pPr>
        <w:ind w:left="4708" w:hanging="360"/>
      </w:pPr>
      <w:rPr>
        <w:rFonts w:ascii="Wingdings" w:hAnsi="Wingdings" w:hint="default"/>
      </w:rPr>
    </w:lvl>
    <w:lvl w:ilvl="6" w:tplc="041F0001" w:tentative="1">
      <w:start w:val="1"/>
      <w:numFmt w:val="bullet"/>
      <w:lvlText w:val=""/>
      <w:lvlJc w:val="left"/>
      <w:pPr>
        <w:ind w:left="5428" w:hanging="360"/>
      </w:pPr>
      <w:rPr>
        <w:rFonts w:ascii="Symbol" w:hAnsi="Symbol" w:hint="default"/>
      </w:rPr>
    </w:lvl>
    <w:lvl w:ilvl="7" w:tplc="041F0003" w:tentative="1">
      <w:start w:val="1"/>
      <w:numFmt w:val="bullet"/>
      <w:lvlText w:val="o"/>
      <w:lvlJc w:val="left"/>
      <w:pPr>
        <w:ind w:left="6148" w:hanging="360"/>
      </w:pPr>
      <w:rPr>
        <w:rFonts w:ascii="Courier New" w:hAnsi="Courier New" w:cs="Courier New" w:hint="default"/>
      </w:rPr>
    </w:lvl>
    <w:lvl w:ilvl="8" w:tplc="041F0005" w:tentative="1">
      <w:start w:val="1"/>
      <w:numFmt w:val="bullet"/>
      <w:lvlText w:val=""/>
      <w:lvlJc w:val="left"/>
      <w:pPr>
        <w:ind w:left="6868" w:hanging="360"/>
      </w:pPr>
      <w:rPr>
        <w:rFonts w:ascii="Wingdings" w:hAnsi="Wingdings" w:hint="default"/>
      </w:rPr>
    </w:lvl>
  </w:abstractNum>
  <w:abstractNum w:abstractNumId="35" w15:restartNumberingAfterBreak="0">
    <w:nsid w:val="4A6424A5"/>
    <w:multiLevelType w:val="hybridMultilevel"/>
    <w:tmpl w:val="2B0606E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4AE15E65"/>
    <w:multiLevelType w:val="hybridMultilevel"/>
    <w:tmpl w:val="43B61E68"/>
    <w:lvl w:ilvl="0" w:tplc="041F0005">
      <w:start w:val="1"/>
      <w:numFmt w:val="bullet"/>
      <w:lvlText w:val=""/>
      <w:lvlJc w:val="left"/>
      <w:pPr>
        <w:ind w:left="748" w:hanging="360"/>
      </w:pPr>
      <w:rPr>
        <w:rFonts w:ascii="Wingdings" w:hAnsi="Wingdings"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37" w15:restartNumberingAfterBreak="0">
    <w:nsid w:val="4E845FA3"/>
    <w:multiLevelType w:val="hybridMultilevel"/>
    <w:tmpl w:val="7E366EC4"/>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38" w15:restartNumberingAfterBreak="0">
    <w:nsid w:val="518D61C3"/>
    <w:multiLevelType w:val="hybridMultilevel"/>
    <w:tmpl w:val="95A2CEE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5B8C5953"/>
    <w:multiLevelType w:val="hybridMultilevel"/>
    <w:tmpl w:val="63901B38"/>
    <w:lvl w:ilvl="0" w:tplc="041F000D">
      <w:start w:val="1"/>
      <w:numFmt w:val="bullet"/>
      <w:lvlText w:val=""/>
      <w:lvlJc w:val="left"/>
      <w:pPr>
        <w:ind w:left="388" w:hanging="360"/>
      </w:pPr>
      <w:rPr>
        <w:rFonts w:ascii="Wingdings" w:hAnsi="Wingdings" w:hint="default"/>
      </w:rPr>
    </w:lvl>
    <w:lvl w:ilvl="1" w:tplc="041F000D">
      <w:start w:val="1"/>
      <w:numFmt w:val="bullet"/>
      <w:lvlText w:val=""/>
      <w:lvlJc w:val="left"/>
      <w:pPr>
        <w:ind w:left="1108" w:hanging="360"/>
      </w:pPr>
      <w:rPr>
        <w:rFonts w:ascii="Wingdings" w:hAnsi="Wingdings" w:hint="default"/>
      </w:r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1" w15:restartNumberingAfterBreak="0">
    <w:nsid w:val="76E21CC0"/>
    <w:multiLevelType w:val="hybridMultilevel"/>
    <w:tmpl w:val="2C005480"/>
    <w:lvl w:ilvl="0" w:tplc="041F000F">
      <w:start w:val="1"/>
      <w:numFmt w:val="decimal"/>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2" w15:restartNumberingAfterBreak="0">
    <w:nsid w:val="78E120E1"/>
    <w:multiLevelType w:val="hybridMultilevel"/>
    <w:tmpl w:val="A320905E"/>
    <w:lvl w:ilvl="0" w:tplc="041F0005">
      <w:start w:val="1"/>
      <w:numFmt w:val="bullet"/>
      <w:lvlText w:val=""/>
      <w:lvlJc w:val="left"/>
      <w:pPr>
        <w:ind w:left="388" w:hanging="360"/>
      </w:pPr>
      <w:rPr>
        <w:rFonts w:ascii="Wingdings" w:hAnsi="Wingdings" w:hint="default"/>
      </w:r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43" w15:restartNumberingAfterBreak="0">
    <w:nsid w:val="7A142551"/>
    <w:multiLevelType w:val="hybridMultilevel"/>
    <w:tmpl w:val="EF8450A8"/>
    <w:lvl w:ilvl="0" w:tplc="041F000D">
      <w:start w:val="1"/>
      <w:numFmt w:val="bullet"/>
      <w:lvlText w:val=""/>
      <w:lvlJc w:val="left"/>
      <w:pPr>
        <w:ind w:left="388" w:hanging="360"/>
      </w:pPr>
      <w:rPr>
        <w:rFonts w:ascii="Wingdings" w:hAnsi="Wingdings"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num w:numId="1" w16cid:durableId="1762335455">
    <w:abstractNumId w:val="0"/>
  </w:num>
  <w:num w:numId="2" w16cid:durableId="1298536192">
    <w:abstractNumId w:val="40"/>
  </w:num>
  <w:num w:numId="3" w16cid:durableId="584850130">
    <w:abstractNumId w:val="24"/>
  </w:num>
  <w:num w:numId="4" w16cid:durableId="2054112085">
    <w:abstractNumId w:val="1"/>
  </w:num>
  <w:num w:numId="5" w16cid:durableId="643195971">
    <w:abstractNumId w:val="3"/>
  </w:num>
  <w:num w:numId="6" w16cid:durableId="900287137">
    <w:abstractNumId w:val="22"/>
  </w:num>
  <w:num w:numId="7" w16cid:durableId="1754928755">
    <w:abstractNumId w:val="6"/>
  </w:num>
  <w:num w:numId="8" w16cid:durableId="2004046569">
    <w:abstractNumId w:val="26"/>
  </w:num>
  <w:num w:numId="9" w16cid:durableId="1971547115">
    <w:abstractNumId w:val="30"/>
  </w:num>
  <w:num w:numId="10" w16cid:durableId="1378431155">
    <w:abstractNumId w:val="17"/>
  </w:num>
  <w:num w:numId="11" w16cid:durableId="942346980">
    <w:abstractNumId w:val="28"/>
  </w:num>
  <w:num w:numId="12" w16cid:durableId="497379643">
    <w:abstractNumId w:val="4"/>
  </w:num>
  <w:num w:numId="13" w16cid:durableId="2008895449">
    <w:abstractNumId w:val="32"/>
  </w:num>
  <w:num w:numId="14" w16cid:durableId="563561619">
    <w:abstractNumId w:val="29"/>
  </w:num>
  <w:num w:numId="15" w16cid:durableId="455565279">
    <w:abstractNumId w:val="7"/>
  </w:num>
  <w:num w:numId="16" w16cid:durableId="1726874024">
    <w:abstractNumId w:val="38"/>
  </w:num>
  <w:num w:numId="17" w16cid:durableId="240874167">
    <w:abstractNumId w:val="25"/>
  </w:num>
  <w:num w:numId="18" w16cid:durableId="1370299946">
    <w:abstractNumId w:val="33"/>
  </w:num>
  <w:num w:numId="19" w16cid:durableId="1387293122">
    <w:abstractNumId w:val="12"/>
  </w:num>
  <w:num w:numId="20" w16cid:durableId="152188634">
    <w:abstractNumId w:val="15"/>
  </w:num>
  <w:num w:numId="21" w16cid:durableId="186910611">
    <w:abstractNumId w:val="35"/>
  </w:num>
  <w:num w:numId="22" w16cid:durableId="373192733">
    <w:abstractNumId w:val="11"/>
  </w:num>
  <w:num w:numId="23" w16cid:durableId="1822574539">
    <w:abstractNumId w:val="27"/>
  </w:num>
  <w:num w:numId="24" w16cid:durableId="1463500539">
    <w:abstractNumId w:val="23"/>
  </w:num>
  <w:num w:numId="25" w16cid:durableId="1191869461">
    <w:abstractNumId w:val="31"/>
  </w:num>
  <w:num w:numId="26" w16cid:durableId="1810394627">
    <w:abstractNumId w:val="13"/>
  </w:num>
  <w:num w:numId="27" w16cid:durableId="2085642677">
    <w:abstractNumId w:val="2"/>
  </w:num>
  <w:num w:numId="28" w16cid:durableId="1087534920">
    <w:abstractNumId w:val="16"/>
  </w:num>
  <w:num w:numId="29" w16cid:durableId="430665897">
    <w:abstractNumId w:val="8"/>
  </w:num>
  <w:num w:numId="30" w16cid:durableId="1238399871">
    <w:abstractNumId w:val="43"/>
  </w:num>
  <w:num w:numId="31" w16cid:durableId="1440376446">
    <w:abstractNumId w:val="39"/>
  </w:num>
  <w:num w:numId="32" w16cid:durableId="1688630422">
    <w:abstractNumId w:val="21"/>
  </w:num>
  <w:num w:numId="33" w16cid:durableId="1895776747">
    <w:abstractNumId w:val="14"/>
  </w:num>
  <w:num w:numId="34" w16cid:durableId="326401020">
    <w:abstractNumId w:val="19"/>
  </w:num>
  <w:num w:numId="35" w16cid:durableId="906454318">
    <w:abstractNumId w:val="18"/>
  </w:num>
  <w:num w:numId="36" w16cid:durableId="545070462">
    <w:abstractNumId w:val="5"/>
  </w:num>
  <w:num w:numId="37" w16cid:durableId="766199853">
    <w:abstractNumId w:val="37"/>
  </w:num>
  <w:num w:numId="38" w16cid:durableId="443423023">
    <w:abstractNumId w:val="34"/>
  </w:num>
  <w:num w:numId="39" w16cid:durableId="2086802460">
    <w:abstractNumId w:val="10"/>
  </w:num>
  <w:num w:numId="40" w16cid:durableId="453450463">
    <w:abstractNumId w:val="36"/>
  </w:num>
  <w:num w:numId="41" w16cid:durableId="1695880408">
    <w:abstractNumId w:val="41"/>
  </w:num>
  <w:num w:numId="42" w16cid:durableId="1659338351">
    <w:abstractNumId w:val="42"/>
  </w:num>
  <w:num w:numId="43" w16cid:durableId="1289357841">
    <w:abstractNumId w:val="20"/>
  </w:num>
  <w:num w:numId="44" w16cid:durableId="1891459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7"/>
    <w:rsid w:val="00013857"/>
    <w:rsid w:val="00017ADA"/>
    <w:rsid w:val="00017F77"/>
    <w:rsid w:val="00020E74"/>
    <w:rsid w:val="00020F38"/>
    <w:rsid w:val="00033E35"/>
    <w:rsid w:val="00044C1B"/>
    <w:rsid w:val="000901D7"/>
    <w:rsid w:val="00091F51"/>
    <w:rsid w:val="000B6352"/>
    <w:rsid w:val="000B7C56"/>
    <w:rsid w:val="000F2A3A"/>
    <w:rsid w:val="000F5FFB"/>
    <w:rsid w:val="00101C27"/>
    <w:rsid w:val="00113D70"/>
    <w:rsid w:val="0011781E"/>
    <w:rsid w:val="00145835"/>
    <w:rsid w:val="001564CC"/>
    <w:rsid w:val="00166DB9"/>
    <w:rsid w:val="0019011D"/>
    <w:rsid w:val="0019714F"/>
    <w:rsid w:val="001C152E"/>
    <w:rsid w:val="001C2841"/>
    <w:rsid w:val="001E0A59"/>
    <w:rsid w:val="001F42AC"/>
    <w:rsid w:val="002030E9"/>
    <w:rsid w:val="00212690"/>
    <w:rsid w:val="00233548"/>
    <w:rsid w:val="00242A63"/>
    <w:rsid w:val="00246F40"/>
    <w:rsid w:val="002720C6"/>
    <w:rsid w:val="002A0A94"/>
    <w:rsid w:val="002C1602"/>
    <w:rsid w:val="0030032F"/>
    <w:rsid w:val="00303AD8"/>
    <w:rsid w:val="00335412"/>
    <w:rsid w:val="00353398"/>
    <w:rsid w:val="00360AC2"/>
    <w:rsid w:val="00362097"/>
    <w:rsid w:val="00381803"/>
    <w:rsid w:val="00394527"/>
    <w:rsid w:val="003A40B2"/>
    <w:rsid w:val="003B6EEA"/>
    <w:rsid w:val="003B7D76"/>
    <w:rsid w:val="003C1C41"/>
    <w:rsid w:val="003C1EA9"/>
    <w:rsid w:val="003C3A7E"/>
    <w:rsid w:val="003C55CB"/>
    <w:rsid w:val="003D184E"/>
    <w:rsid w:val="003D1ADF"/>
    <w:rsid w:val="003D4058"/>
    <w:rsid w:val="003D45DE"/>
    <w:rsid w:val="003D57E7"/>
    <w:rsid w:val="003F5457"/>
    <w:rsid w:val="00413425"/>
    <w:rsid w:val="00427253"/>
    <w:rsid w:val="0044238A"/>
    <w:rsid w:val="00455B69"/>
    <w:rsid w:val="00472CED"/>
    <w:rsid w:val="004807ED"/>
    <w:rsid w:val="00494735"/>
    <w:rsid w:val="004A5102"/>
    <w:rsid w:val="004A63D9"/>
    <w:rsid w:val="004A726A"/>
    <w:rsid w:val="004B22BD"/>
    <w:rsid w:val="005131AC"/>
    <w:rsid w:val="00516FCB"/>
    <w:rsid w:val="00536AF7"/>
    <w:rsid w:val="00561FE8"/>
    <w:rsid w:val="0058161B"/>
    <w:rsid w:val="00594755"/>
    <w:rsid w:val="005B30CE"/>
    <w:rsid w:val="005B5330"/>
    <w:rsid w:val="005D33AB"/>
    <w:rsid w:val="005F0A73"/>
    <w:rsid w:val="005F3F07"/>
    <w:rsid w:val="00605C97"/>
    <w:rsid w:val="006229FA"/>
    <w:rsid w:val="00635B54"/>
    <w:rsid w:val="00647F83"/>
    <w:rsid w:val="00680149"/>
    <w:rsid w:val="00684EC3"/>
    <w:rsid w:val="00694EAF"/>
    <w:rsid w:val="006B743E"/>
    <w:rsid w:val="006C3847"/>
    <w:rsid w:val="006E790D"/>
    <w:rsid w:val="006E7A23"/>
    <w:rsid w:val="006F1533"/>
    <w:rsid w:val="006F6440"/>
    <w:rsid w:val="00707F0D"/>
    <w:rsid w:val="00723916"/>
    <w:rsid w:val="00727D4F"/>
    <w:rsid w:val="007350CB"/>
    <w:rsid w:val="0074026D"/>
    <w:rsid w:val="00764EE4"/>
    <w:rsid w:val="00784433"/>
    <w:rsid w:val="007850D3"/>
    <w:rsid w:val="00794F4D"/>
    <w:rsid w:val="007A5F9C"/>
    <w:rsid w:val="007B31DE"/>
    <w:rsid w:val="007C0C2F"/>
    <w:rsid w:val="007C47B7"/>
    <w:rsid w:val="007E78F8"/>
    <w:rsid w:val="007F0C24"/>
    <w:rsid w:val="00803F2F"/>
    <w:rsid w:val="00812DC4"/>
    <w:rsid w:val="00842357"/>
    <w:rsid w:val="008464FC"/>
    <w:rsid w:val="00854D69"/>
    <w:rsid w:val="008670FF"/>
    <w:rsid w:val="008821AB"/>
    <w:rsid w:val="0088584A"/>
    <w:rsid w:val="008A1B4B"/>
    <w:rsid w:val="008B7C81"/>
    <w:rsid w:val="008C2386"/>
    <w:rsid w:val="008F6598"/>
    <w:rsid w:val="00923623"/>
    <w:rsid w:val="00924980"/>
    <w:rsid w:val="009470F1"/>
    <w:rsid w:val="009770BE"/>
    <w:rsid w:val="00982D50"/>
    <w:rsid w:val="009A32A8"/>
    <w:rsid w:val="009B677B"/>
    <w:rsid w:val="009C01D7"/>
    <w:rsid w:val="009D09D2"/>
    <w:rsid w:val="009D0CD7"/>
    <w:rsid w:val="009D687D"/>
    <w:rsid w:val="009E59B9"/>
    <w:rsid w:val="009F40AC"/>
    <w:rsid w:val="00A06D8F"/>
    <w:rsid w:val="00A1677A"/>
    <w:rsid w:val="00A171B2"/>
    <w:rsid w:val="00A442E5"/>
    <w:rsid w:val="00A65E10"/>
    <w:rsid w:val="00A8116F"/>
    <w:rsid w:val="00A9426B"/>
    <w:rsid w:val="00A946AB"/>
    <w:rsid w:val="00AA0C7F"/>
    <w:rsid w:val="00AC1166"/>
    <w:rsid w:val="00AC52B7"/>
    <w:rsid w:val="00AD24B4"/>
    <w:rsid w:val="00AF6517"/>
    <w:rsid w:val="00B0484F"/>
    <w:rsid w:val="00B21C8B"/>
    <w:rsid w:val="00B435BD"/>
    <w:rsid w:val="00B53F50"/>
    <w:rsid w:val="00B61500"/>
    <w:rsid w:val="00B76682"/>
    <w:rsid w:val="00B82DCA"/>
    <w:rsid w:val="00B844B3"/>
    <w:rsid w:val="00BA65FF"/>
    <w:rsid w:val="00BB7C38"/>
    <w:rsid w:val="00BD62EB"/>
    <w:rsid w:val="00BE03E7"/>
    <w:rsid w:val="00BE382C"/>
    <w:rsid w:val="00C0745C"/>
    <w:rsid w:val="00C312A7"/>
    <w:rsid w:val="00C4127E"/>
    <w:rsid w:val="00C56AF2"/>
    <w:rsid w:val="00C67665"/>
    <w:rsid w:val="00C713F2"/>
    <w:rsid w:val="00C716EF"/>
    <w:rsid w:val="00C84ACC"/>
    <w:rsid w:val="00C84B3B"/>
    <w:rsid w:val="00C87B8A"/>
    <w:rsid w:val="00C91B33"/>
    <w:rsid w:val="00CD30BE"/>
    <w:rsid w:val="00CE1DF4"/>
    <w:rsid w:val="00D01AAE"/>
    <w:rsid w:val="00D03EF0"/>
    <w:rsid w:val="00D228B6"/>
    <w:rsid w:val="00D22FCE"/>
    <w:rsid w:val="00D3097F"/>
    <w:rsid w:val="00D40D91"/>
    <w:rsid w:val="00D46DB7"/>
    <w:rsid w:val="00D652F7"/>
    <w:rsid w:val="00D84537"/>
    <w:rsid w:val="00D863EE"/>
    <w:rsid w:val="00DB6625"/>
    <w:rsid w:val="00DC4316"/>
    <w:rsid w:val="00DD5487"/>
    <w:rsid w:val="00DE6810"/>
    <w:rsid w:val="00DF3C2C"/>
    <w:rsid w:val="00E00100"/>
    <w:rsid w:val="00E13E4C"/>
    <w:rsid w:val="00E301DA"/>
    <w:rsid w:val="00E36F27"/>
    <w:rsid w:val="00E45CE2"/>
    <w:rsid w:val="00E73C92"/>
    <w:rsid w:val="00E94D86"/>
    <w:rsid w:val="00EA0AEF"/>
    <w:rsid w:val="00EA143B"/>
    <w:rsid w:val="00EA4056"/>
    <w:rsid w:val="00EB2442"/>
    <w:rsid w:val="00EB52EC"/>
    <w:rsid w:val="00ED2E52"/>
    <w:rsid w:val="00ED46CA"/>
    <w:rsid w:val="00EF0F94"/>
    <w:rsid w:val="00EF2938"/>
    <w:rsid w:val="00F12383"/>
    <w:rsid w:val="00F12E7C"/>
    <w:rsid w:val="00F1580F"/>
    <w:rsid w:val="00F22121"/>
    <w:rsid w:val="00F22B00"/>
    <w:rsid w:val="00F3231B"/>
    <w:rsid w:val="00F3413D"/>
    <w:rsid w:val="00F85D86"/>
    <w:rsid w:val="00FA5B19"/>
    <w:rsid w:val="00FA7D89"/>
    <w:rsid w:val="00FB32AE"/>
    <w:rsid w:val="00FB7E14"/>
    <w:rsid w:val="00FC267D"/>
    <w:rsid w:val="00FE40A5"/>
    <w:rsid w:val="4891F015"/>
    <w:rsid w:val="68364F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015"/>
  <w15:chartTrackingRefBased/>
  <w15:docId w15:val="{27F0A0B9-16E8-4F58-AFE6-33FE7D2C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Balk1">
    <w:name w:val="heading 1"/>
    <w:basedOn w:val="Normal"/>
    <w:next w:val="Normal"/>
    <w:link w:val="Balk1Char"/>
    <w:uiPriority w:val="9"/>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ResimYazs">
    <w:name w:val="caption"/>
    <w:basedOn w:val="Normal"/>
    <w:next w:val="Normal"/>
    <w:qFormat/>
    <w:pPr>
      <w:spacing w:before="120" w:after="240"/>
      <w:ind w:left="289" w:right="289"/>
    </w:pPr>
    <w:rPr>
      <w:i/>
      <w:iCs/>
      <w:sz w:val="18"/>
      <w:szCs w:val="18"/>
    </w:rPr>
  </w:style>
  <w:style w:type="paragraph" w:customStyle="1" w:styleId="Picture">
    <w:name w:val="Picture"/>
    <w:basedOn w:val="Normal"/>
    <w:next w:val="ResimYazs"/>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customStyle="1" w:styleId="SonnotBavurusu">
    <w:name w:val="Sonnot Başvurusu"/>
    <w:semiHidden/>
    <w:rPr>
      <w:vertAlign w:val="superscript"/>
    </w:rPr>
  </w:style>
  <w:style w:type="paragraph" w:customStyle="1" w:styleId="Altbilgi">
    <w:name w:val="Altbilgi"/>
    <w:basedOn w:val="Normal"/>
    <w:pPr>
      <w:tabs>
        <w:tab w:val="center" w:pos="4320"/>
        <w:tab w:val="right" w:pos="8640"/>
      </w:tabs>
    </w:pPr>
  </w:style>
  <w:style w:type="paragraph" w:styleId="DipnotMetni">
    <w:name w:val="footnote text"/>
    <w:basedOn w:val="Normal"/>
    <w:semiHidden/>
  </w:style>
  <w:style w:type="character" w:styleId="DipnotBavurusu">
    <w:name w:val="footnote reference"/>
    <w:semiHidden/>
    <w:rPr>
      <w:vertAlign w:val="superscript"/>
    </w:rPr>
  </w:style>
  <w:style w:type="paragraph" w:styleId="MakroMetni">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GvdeMetniGirintisi">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Vurgu">
    <w:name w:val="Emphasis"/>
    <w:qFormat/>
    <w:rPr>
      <w:i/>
      <w:iCs/>
    </w:rPr>
  </w:style>
  <w:style w:type="paragraph" w:customStyle="1" w:styleId="Address">
    <w:name w:val="Address"/>
    <w:basedOn w:val="Normal"/>
    <w:pPr>
      <w:keepLines/>
      <w:ind w:right="4320"/>
    </w:pPr>
    <w:rPr>
      <w:sz w:val="18"/>
      <w:szCs w:val="18"/>
    </w:rPr>
  </w:style>
  <w:style w:type="character" w:styleId="AklamaBavurusu">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customStyle="1" w:styleId="stbilgi">
    <w:name w:val="Üstbilgi"/>
    <w:basedOn w:val="Normal"/>
    <w:pPr>
      <w:tabs>
        <w:tab w:val="center" w:pos="4153"/>
        <w:tab w:val="right" w:pos="8306"/>
      </w:tabs>
    </w:pPr>
  </w:style>
  <w:style w:type="character" w:styleId="Kpr">
    <w:name w:val="Hyperlink"/>
    <w:rPr>
      <w:color w:val="0000FF"/>
      <w:u w:val="single"/>
    </w:rPr>
  </w:style>
  <w:style w:type="paragraph" w:customStyle="1" w:styleId="Tablecaption">
    <w:name w:val="Table caption"/>
    <w:basedOn w:val="ResimYazs"/>
    <w:pPr>
      <w:spacing w:before="220" w:after="180"/>
      <w:jc w:val="center"/>
    </w:pPr>
    <w:rPr>
      <w:i w:val="0"/>
      <w:iCs w:val="0"/>
    </w:rPr>
  </w:style>
  <w:style w:type="character" w:styleId="zlenenKpr">
    <w:name w:val="FollowedHyperlink"/>
    <w:rPr>
      <w:color w:val="800080"/>
      <w:u w:val="single"/>
    </w:rPr>
  </w:style>
  <w:style w:type="paragraph" w:styleId="BalonMetni">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paragraph" w:styleId="ListeParagraf">
    <w:name w:val="List Paragraph"/>
    <w:basedOn w:val="Normal"/>
    <w:uiPriority w:val="34"/>
    <w:qFormat/>
    <w:rsid w:val="00D40D91"/>
    <w:pPr>
      <w:ind w:left="720"/>
      <w:contextualSpacing/>
    </w:pPr>
  </w:style>
  <w:style w:type="character" w:styleId="zmlenmeyenBahsetme">
    <w:name w:val="Unresolved Mention"/>
    <w:basedOn w:val="VarsaylanParagrafYazTipi"/>
    <w:uiPriority w:val="99"/>
    <w:semiHidden/>
    <w:unhideWhenUsed/>
    <w:rsid w:val="00033E35"/>
    <w:rPr>
      <w:color w:val="605E5C"/>
      <w:shd w:val="clear" w:color="auto" w:fill="E1DFDD"/>
    </w:rPr>
  </w:style>
  <w:style w:type="character" w:customStyle="1" w:styleId="Balk1Char">
    <w:name w:val="Başlık 1 Char"/>
    <w:basedOn w:val="VarsaylanParagrafYazTipi"/>
    <w:link w:val="Balk1"/>
    <w:uiPriority w:val="9"/>
    <w:rsid w:val="00F3231B"/>
    <w:rPr>
      <w:b/>
      <w:bCs/>
      <w:sz w:val="22"/>
      <w:szCs w:val="22"/>
      <w:lang w:eastAsia="en-US"/>
    </w:rPr>
  </w:style>
  <w:style w:type="paragraph" w:styleId="Kaynaka">
    <w:name w:val="Bibliography"/>
    <w:basedOn w:val="Normal"/>
    <w:next w:val="Normal"/>
    <w:uiPriority w:val="37"/>
    <w:unhideWhenUsed/>
    <w:rsid w:val="00013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1">
      <w:bodyDiv w:val="1"/>
      <w:marLeft w:val="0"/>
      <w:marRight w:val="0"/>
      <w:marTop w:val="0"/>
      <w:marBottom w:val="0"/>
      <w:divBdr>
        <w:top w:val="none" w:sz="0" w:space="0" w:color="auto"/>
        <w:left w:val="none" w:sz="0" w:space="0" w:color="auto"/>
        <w:bottom w:val="none" w:sz="0" w:space="0" w:color="auto"/>
        <w:right w:val="none" w:sz="0" w:space="0" w:color="auto"/>
      </w:divBdr>
    </w:div>
    <w:div w:id="64453862">
      <w:bodyDiv w:val="1"/>
      <w:marLeft w:val="0"/>
      <w:marRight w:val="0"/>
      <w:marTop w:val="0"/>
      <w:marBottom w:val="0"/>
      <w:divBdr>
        <w:top w:val="none" w:sz="0" w:space="0" w:color="auto"/>
        <w:left w:val="none" w:sz="0" w:space="0" w:color="auto"/>
        <w:bottom w:val="none" w:sz="0" w:space="0" w:color="auto"/>
        <w:right w:val="none" w:sz="0" w:space="0" w:color="auto"/>
      </w:divBdr>
    </w:div>
    <w:div w:id="69697442">
      <w:bodyDiv w:val="1"/>
      <w:marLeft w:val="0"/>
      <w:marRight w:val="0"/>
      <w:marTop w:val="0"/>
      <w:marBottom w:val="0"/>
      <w:divBdr>
        <w:top w:val="none" w:sz="0" w:space="0" w:color="auto"/>
        <w:left w:val="none" w:sz="0" w:space="0" w:color="auto"/>
        <w:bottom w:val="none" w:sz="0" w:space="0" w:color="auto"/>
        <w:right w:val="none" w:sz="0" w:space="0" w:color="auto"/>
      </w:divBdr>
    </w:div>
    <w:div w:id="251668446">
      <w:bodyDiv w:val="1"/>
      <w:marLeft w:val="0"/>
      <w:marRight w:val="0"/>
      <w:marTop w:val="0"/>
      <w:marBottom w:val="0"/>
      <w:divBdr>
        <w:top w:val="none" w:sz="0" w:space="0" w:color="auto"/>
        <w:left w:val="none" w:sz="0" w:space="0" w:color="auto"/>
        <w:bottom w:val="none" w:sz="0" w:space="0" w:color="auto"/>
        <w:right w:val="none" w:sz="0" w:space="0" w:color="auto"/>
      </w:divBdr>
    </w:div>
    <w:div w:id="297347998">
      <w:bodyDiv w:val="1"/>
      <w:marLeft w:val="0"/>
      <w:marRight w:val="0"/>
      <w:marTop w:val="0"/>
      <w:marBottom w:val="0"/>
      <w:divBdr>
        <w:top w:val="none" w:sz="0" w:space="0" w:color="auto"/>
        <w:left w:val="none" w:sz="0" w:space="0" w:color="auto"/>
        <w:bottom w:val="none" w:sz="0" w:space="0" w:color="auto"/>
        <w:right w:val="none" w:sz="0" w:space="0" w:color="auto"/>
      </w:divBdr>
    </w:div>
    <w:div w:id="431170535">
      <w:bodyDiv w:val="1"/>
      <w:marLeft w:val="0"/>
      <w:marRight w:val="0"/>
      <w:marTop w:val="0"/>
      <w:marBottom w:val="0"/>
      <w:divBdr>
        <w:top w:val="none" w:sz="0" w:space="0" w:color="auto"/>
        <w:left w:val="none" w:sz="0" w:space="0" w:color="auto"/>
        <w:bottom w:val="none" w:sz="0" w:space="0" w:color="auto"/>
        <w:right w:val="none" w:sz="0" w:space="0" w:color="auto"/>
      </w:divBdr>
    </w:div>
    <w:div w:id="475685573">
      <w:bodyDiv w:val="1"/>
      <w:marLeft w:val="0"/>
      <w:marRight w:val="0"/>
      <w:marTop w:val="0"/>
      <w:marBottom w:val="0"/>
      <w:divBdr>
        <w:top w:val="none" w:sz="0" w:space="0" w:color="auto"/>
        <w:left w:val="none" w:sz="0" w:space="0" w:color="auto"/>
        <w:bottom w:val="none" w:sz="0" w:space="0" w:color="auto"/>
        <w:right w:val="none" w:sz="0" w:space="0" w:color="auto"/>
      </w:divBdr>
    </w:div>
    <w:div w:id="598875691">
      <w:bodyDiv w:val="1"/>
      <w:marLeft w:val="0"/>
      <w:marRight w:val="0"/>
      <w:marTop w:val="0"/>
      <w:marBottom w:val="0"/>
      <w:divBdr>
        <w:top w:val="none" w:sz="0" w:space="0" w:color="auto"/>
        <w:left w:val="none" w:sz="0" w:space="0" w:color="auto"/>
        <w:bottom w:val="none" w:sz="0" w:space="0" w:color="auto"/>
        <w:right w:val="none" w:sz="0" w:space="0" w:color="auto"/>
      </w:divBdr>
    </w:div>
    <w:div w:id="612636140">
      <w:bodyDiv w:val="1"/>
      <w:marLeft w:val="0"/>
      <w:marRight w:val="0"/>
      <w:marTop w:val="0"/>
      <w:marBottom w:val="0"/>
      <w:divBdr>
        <w:top w:val="none" w:sz="0" w:space="0" w:color="auto"/>
        <w:left w:val="none" w:sz="0" w:space="0" w:color="auto"/>
        <w:bottom w:val="none" w:sz="0" w:space="0" w:color="auto"/>
        <w:right w:val="none" w:sz="0" w:space="0" w:color="auto"/>
      </w:divBdr>
    </w:div>
    <w:div w:id="638148624">
      <w:bodyDiv w:val="1"/>
      <w:marLeft w:val="0"/>
      <w:marRight w:val="0"/>
      <w:marTop w:val="0"/>
      <w:marBottom w:val="0"/>
      <w:divBdr>
        <w:top w:val="none" w:sz="0" w:space="0" w:color="auto"/>
        <w:left w:val="none" w:sz="0" w:space="0" w:color="auto"/>
        <w:bottom w:val="none" w:sz="0" w:space="0" w:color="auto"/>
        <w:right w:val="none" w:sz="0" w:space="0" w:color="auto"/>
      </w:divBdr>
    </w:div>
    <w:div w:id="732965878">
      <w:bodyDiv w:val="1"/>
      <w:marLeft w:val="0"/>
      <w:marRight w:val="0"/>
      <w:marTop w:val="0"/>
      <w:marBottom w:val="0"/>
      <w:divBdr>
        <w:top w:val="none" w:sz="0" w:space="0" w:color="auto"/>
        <w:left w:val="none" w:sz="0" w:space="0" w:color="auto"/>
        <w:bottom w:val="none" w:sz="0" w:space="0" w:color="auto"/>
        <w:right w:val="none" w:sz="0" w:space="0" w:color="auto"/>
      </w:divBdr>
    </w:div>
    <w:div w:id="747195833">
      <w:bodyDiv w:val="1"/>
      <w:marLeft w:val="0"/>
      <w:marRight w:val="0"/>
      <w:marTop w:val="0"/>
      <w:marBottom w:val="0"/>
      <w:divBdr>
        <w:top w:val="none" w:sz="0" w:space="0" w:color="auto"/>
        <w:left w:val="none" w:sz="0" w:space="0" w:color="auto"/>
        <w:bottom w:val="none" w:sz="0" w:space="0" w:color="auto"/>
        <w:right w:val="none" w:sz="0" w:space="0" w:color="auto"/>
      </w:divBdr>
    </w:div>
    <w:div w:id="1083994496">
      <w:bodyDiv w:val="1"/>
      <w:marLeft w:val="0"/>
      <w:marRight w:val="0"/>
      <w:marTop w:val="0"/>
      <w:marBottom w:val="0"/>
      <w:divBdr>
        <w:top w:val="none" w:sz="0" w:space="0" w:color="auto"/>
        <w:left w:val="none" w:sz="0" w:space="0" w:color="auto"/>
        <w:bottom w:val="none" w:sz="0" w:space="0" w:color="auto"/>
        <w:right w:val="none" w:sz="0" w:space="0" w:color="auto"/>
      </w:divBdr>
    </w:div>
    <w:div w:id="1177036558">
      <w:bodyDiv w:val="1"/>
      <w:marLeft w:val="0"/>
      <w:marRight w:val="0"/>
      <w:marTop w:val="0"/>
      <w:marBottom w:val="0"/>
      <w:divBdr>
        <w:top w:val="none" w:sz="0" w:space="0" w:color="auto"/>
        <w:left w:val="none" w:sz="0" w:space="0" w:color="auto"/>
        <w:bottom w:val="none" w:sz="0" w:space="0" w:color="auto"/>
        <w:right w:val="none" w:sz="0" w:space="0" w:color="auto"/>
      </w:divBdr>
    </w:div>
    <w:div w:id="1178080665">
      <w:bodyDiv w:val="1"/>
      <w:marLeft w:val="0"/>
      <w:marRight w:val="0"/>
      <w:marTop w:val="0"/>
      <w:marBottom w:val="0"/>
      <w:divBdr>
        <w:top w:val="none" w:sz="0" w:space="0" w:color="auto"/>
        <w:left w:val="none" w:sz="0" w:space="0" w:color="auto"/>
        <w:bottom w:val="none" w:sz="0" w:space="0" w:color="auto"/>
        <w:right w:val="none" w:sz="0" w:space="0" w:color="auto"/>
      </w:divBdr>
    </w:div>
    <w:div w:id="1181823202">
      <w:bodyDiv w:val="1"/>
      <w:marLeft w:val="0"/>
      <w:marRight w:val="0"/>
      <w:marTop w:val="0"/>
      <w:marBottom w:val="0"/>
      <w:divBdr>
        <w:top w:val="none" w:sz="0" w:space="0" w:color="auto"/>
        <w:left w:val="none" w:sz="0" w:space="0" w:color="auto"/>
        <w:bottom w:val="none" w:sz="0" w:space="0" w:color="auto"/>
        <w:right w:val="none" w:sz="0" w:space="0" w:color="auto"/>
      </w:divBdr>
    </w:div>
    <w:div w:id="1237471428">
      <w:bodyDiv w:val="1"/>
      <w:marLeft w:val="0"/>
      <w:marRight w:val="0"/>
      <w:marTop w:val="0"/>
      <w:marBottom w:val="0"/>
      <w:divBdr>
        <w:top w:val="none" w:sz="0" w:space="0" w:color="auto"/>
        <w:left w:val="none" w:sz="0" w:space="0" w:color="auto"/>
        <w:bottom w:val="none" w:sz="0" w:space="0" w:color="auto"/>
        <w:right w:val="none" w:sz="0" w:space="0" w:color="auto"/>
      </w:divBdr>
    </w:div>
    <w:div w:id="1552110190">
      <w:bodyDiv w:val="1"/>
      <w:marLeft w:val="0"/>
      <w:marRight w:val="0"/>
      <w:marTop w:val="0"/>
      <w:marBottom w:val="0"/>
      <w:divBdr>
        <w:top w:val="none" w:sz="0" w:space="0" w:color="auto"/>
        <w:left w:val="none" w:sz="0" w:space="0" w:color="auto"/>
        <w:bottom w:val="none" w:sz="0" w:space="0" w:color="auto"/>
        <w:right w:val="none" w:sz="0" w:space="0" w:color="auto"/>
      </w:divBdr>
    </w:div>
    <w:div w:id="1570338697">
      <w:bodyDiv w:val="1"/>
      <w:marLeft w:val="0"/>
      <w:marRight w:val="0"/>
      <w:marTop w:val="0"/>
      <w:marBottom w:val="0"/>
      <w:divBdr>
        <w:top w:val="none" w:sz="0" w:space="0" w:color="auto"/>
        <w:left w:val="none" w:sz="0" w:space="0" w:color="auto"/>
        <w:bottom w:val="none" w:sz="0" w:space="0" w:color="auto"/>
        <w:right w:val="none" w:sz="0" w:space="0" w:color="auto"/>
      </w:divBdr>
    </w:div>
    <w:div w:id="1626347858">
      <w:bodyDiv w:val="1"/>
      <w:marLeft w:val="0"/>
      <w:marRight w:val="0"/>
      <w:marTop w:val="0"/>
      <w:marBottom w:val="0"/>
      <w:divBdr>
        <w:top w:val="none" w:sz="0" w:space="0" w:color="auto"/>
        <w:left w:val="none" w:sz="0" w:space="0" w:color="auto"/>
        <w:bottom w:val="none" w:sz="0" w:space="0" w:color="auto"/>
        <w:right w:val="none" w:sz="0" w:space="0" w:color="auto"/>
      </w:divBdr>
    </w:div>
    <w:div w:id="1675376247">
      <w:bodyDiv w:val="1"/>
      <w:marLeft w:val="0"/>
      <w:marRight w:val="0"/>
      <w:marTop w:val="0"/>
      <w:marBottom w:val="0"/>
      <w:divBdr>
        <w:top w:val="none" w:sz="0" w:space="0" w:color="auto"/>
        <w:left w:val="none" w:sz="0" w:space="0" w:color="auto"/>
        <w:bottom w:val="none" w:sz="0" w:space="0" w:color="auto"/>
        <w:right w:val="none" w:sz="0" w:space="0" w:color="auto"/>
      </w:divBdr>
    </w:div>
    <w:div w:id="1726029780">
      <w:bodyDiv w:val="1"/>
      <w:marLeft w:val="0"/>
      <w:marRight w:val="0"/>
      <w:marTop w:val="0"/>
      <w:marBottom w:val="0"/>
      <w:divBdr>
        <w:top w:val="none" w:sz="0" w:space="0" w:color="auto"/>
        <w:left w:val="none" w:sz="0" w:space="0" w:color="auto"/>
        <w:bottom w:val="none" w:sz="0" w:space="0" w:color="auto"/>
        <w:right w:val="none" w:sz="0" w:space="0" w:color="auto"/>
      </w:divBdr>
    </w:div>
    <w:div w:id="1795172785">
      <w:bodyDiv w:val="1"/>
      <w:marLeft w:val="0"/>
      <w:marRight w:val="0"/>
      <w:marTop w:val="0"/>
      <w:marBottom w:val="0"/>
      <w:divBdr>
        <w:top w:val="none" w:sz="0" w:space="0" w:color="auto"/>
        <w:left w:val="none" w:sz="0" w:space="0" w:color="auto"/>
        <w:bottom w:val="none" w:sz="0" w:space="0" w:color="auto"/>
        <w:right w:val="none" w:sz="0" w:space="0" w:color="auto"/>
      </w:divBdr>
    </w:div>
    <w:div w:id="1892303624">
      <w:bodyDiv w:val="1"/>
      <w:marLeft w:val="0"/>
      <w:marRight w:val="0"/>
      <w:marTop w:val="0"/>
      <w:marBottom w:val="0"/>
      <w:divBdr>
        <w:top w:val="none" w:sz="0" w:space="0" w:color="auto"/>
        <w:left w:val="none" w:sz="0" w:space="0" w:color="auto"/>
        <w:bottom w:val="none" w:sz="0" w:space="0" w:color="auto"/>
        <w:right w:val="none" w:sz="0" w:space="0" w:color="auto"/>
      </w:divBdr>
    </w:div>
    <w:div w:id="1957054300">
      <w:bodyDiv w:val="1"/>
      <w:marLeft w:val="0"/>
      <w:marRight w:val="0"/>
      <w:marTop w:val="0"/>
      <w:marBottom w:val="0"/>
      <w:divBdr>
        <w:top w:val="none" w:sz="0" w:space="0" w:color="auto"/>
        <w:left w:val="none" w:sz="0" w:space="0" w:color="auto"/>
        <w:bottom w:val="none" w:sz="0" w:space="0" w:color="auto"/>
        <w:right w:val="none" w:sz="0" w:space="0" w:color="auto"/>
      </w:divBdr>
    </w:div>
    <w:div w:id="2005627094">
      <w:bodyDiv w:val="1"/>
      <w:marLeft w:val="0"/>
      <w:marRight w:val="0"/>
      <w:marTop w:val="0"/>
      <w:marBottom w:val="0"/>
      <w:divBdr>
        <w:top w:val="none" w:sz="0" w:space="0" w:color="auto"/>
        <w:left w:val="none" w:sz="0" w:space="0" w:color="auto"/>
        <w:bottom w:val="none" w:sz="0" w:space="0" w:color="auto"/>
        <w:right w:val="none" w:sz="0" w:space="0" w:color="auto"/>
      </w:divBdr>
    </w:div>
    <w:div w:id="2031830190">
      <w:bodyDiv w:val="1"/>
      <w:marLeft w:val="0"/>
      <w:marRight w:val="0"/>
      <w:marTop w:val="0"/>
      <w:marBottom w:val="0"/>
      <w:divBdr>
        <w:top w:val="none" w:sz="0" w:space="0" w:color="auto"/>
        <w:left w:val="none" w:sz="0" w:space="0" w:color="auto"/>
        <w:bottom w:val="none" w:sz="0" w:space="0" w:color="auto"/>
        <w:right w:val="none" w:sz="0" w:space="0" w:color="auto"/>
      </w:divBdr>
    </w:div>
    <w:div w:id="2091196265">
      <w:bodyDiv w:val="1"/>
      <w:marLeft w:val="0"/>
      <w:marRight w:val="0"/>
      <w:marTop w:val="0"/>
      <w:marBottom w:val="0"/>
      <w:divBdr>
        <w:top w:val="none" w:sz="0" w:space="0" w:color="auto"/>
        <w:left w:val="none" w:sz="0" w:space="0" w:color="auto"/>
        <w:bottom w:val="none" w:sz="0" w:space="0" w:color="auto"/>
        <w:right w:val="none" w:sz="0" w:space="0" w:color="auto"/>
      </w:divBdr>
    </w:div>
    <w:div w:id="2099054723">
      <w:bodyDiv w:val="1"/>
      <w:marLeft w:val="0"/>
      <w:marRight w:val="0"/>
      <w:marTop w:val="0"/>
      <w:marBottom w:val="0"/>
      <w:divBdr>
        <w:top w:val="none" w:sz="0" w:space="0" w:color="auto"/>
        <w:left w:val="none" w:sz="0" w:space="0" w:color="auto"/>
        <w:bottom w:val="none" w:sz="0" w:space="0" w:color="auto"/>
        <w:right w:val="none" w:sz="0" w:space="0" w:color="auto"/>
      </w:divBdr>
    </w:div>
    <w:div w:id="2120295499">
      <w:bodyDiv w:val="1"/>
      <w:marLeft w:val="0"/>
      <w:marRight w:val="0"/>
      <w:marTop w:val="0"/>
      <w:marBottom w:val="0"/>
      <w:divBdr>
        <w:top w:val="none" w:sz="0" w:space="0" w:color="auto"/>
        <w:left w:val="none" w:sz="0" w:space="0" w:color="auto"/>
        <w:bottom w:val="none" w:sz="0" w:space="0" w:color="auto"/>
        <w:right w:val="none" w:sz="0" w:space="0" w:color="auto"/>
      </w:divBdr>
    </w:div>
    <w:div w:id="21445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Bus21</b:Tag>
    <b:SourceType>InternetSite</b:SourceType>
    <b:Guid>{10753040-CD07-41D8-9843-13D9A925A564}</b:Guid>
    <b:Title>Hype</b:Title>
    <b:Year>2021</b:Year>
    <b:Author>
      <b:Author>
        <b:NameList>
          <b:Person>
            <b:Last>Kalkavan</b:Last>
            <b:First>Buse</b:First>
          </b:Person>
        </b:NameList>
      </b:Author>
    </b:Author>
    <b:Month>Ağustos</b:Month>
    <b:Day>25</b:Day>
    <b:YearAccessed>2023</b:YearAccessed>
    <b:MonthAccessed>Kasım</b:MonthAccessed>
    <b:DayAccessed>19</b:DayAccessed>
    <b:URL>https://hype.com.tr/arama-motoru-optimizasyonu/artirilmis-gerceklik-augmented-reality-nedir/</b:URL>
    <b:RefOrder>1</b:RefOrder>
  </b:Source>
  <b:Source>
    <b:Tag>Uni23</b:Tag>
    <b:SourceType>InternetSite</b:SourceType>
    <b:Guid>{59AECD3F-FAC0-43E9-B040-A01D9955709E}</b:Guid>
    <b:Author>
      <b:Author>
        <b:Corporate>Unity</b:Corporate>
      </b:Author>
    </b:Author>
    <b:Title>Unity</b:Title>
    <b:ProductionCompany>Unity</b:ProductionCompany>
    <b:Year>2023</b:Year>
    <b:YearAccessed>2023</b:YearAccessed>
    <b:URL>https://unity.com/unity/features/arfoundation</b:URL>
    <b:RefOrder>2</b:RefOrder>
  </b:Source>
  <b:Source>
    <b:Tag>Goo23</b:Tag>
    <b:SourceType>InternetSite</b:SourceType>
    <b:Guid>{616341D0-0DED-4681-9011-60C1BDEB6E6B}</b:Guid>
    <b:Author>
      <b:Author>
        <b:Corporate>Google</b:Corporate>
      </b:Author>
    </b:Author>
    <b:Title>Google Developers</b:Title>
    <b:ProductionCompany>Google</b:ProductionCompany>
    <b:YearAccessed>2023</b:YearAccessed>
    <b:URL>https://developers.google.com/ar/develop/unity-arf/getting-started-ar-foundation</b:URL>
    <b:RefOrder>3</b:RefOrder>
  </b:Source>
  <b:Source>
    <b:Tag>Gaz</b:Tag>
    <b:SourceType>InternetSite</b:SourceType>
    <b:Guid>{D507DEF0-4931-4614-B85A-CAEA6DC545BC}</b:Guid>
    <b:Author>
      <b:Author>
        <b:Corporate>Gazi Üniversitesi</b:Corporate>
      </b:Author>
    </b:Author>
    <b:MonthAccessed>2023</b:MonthAccessed>
    <b:URL>https://avesis.gazi.edu.tr/resume/downloadfile/ahmetfurkankayis?key=88f0315c-bc20-479c-9a12-56ea5e88f162</b:URL>
    <b:RefOrder>4</b:RefOrder>
  </b:Source>
  <b:Source>
    <b:Tag>23ht</b:Tag>
    <b:SourceType>InternetSite</b:SourceType>
    <b:Guid>{A030698F-6692-418B-923B-A53EB5C43FF8}</b:Guid>
    <b:YearAccessed>2023</b:YearAccessed>
    <b:URL>https://chem.libretexts.org/Courses/Hope_College/General_Chemistry_Labs/Lab_Equipment</b:URL>
    <b:RefOrder>5</b:RefOrder>
  </b:Source>
</b:Sources>
</file>

<file path=customXml/itemProps1.xml><?xml version="1.0" encoding="utf-8"?>
<ds:datastoreItem xmlns:ds="http://schemas.openxmlformats.org/officeDocument/2006/customXml" ds:itemID="{D97F0611-1AB9-49E1-A006-6C071241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82</TotalTime>
  <Pages>4</Pages>
  <Words>1773</Words>
  <Characters>10107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Title</vt:lpstr>
    </vt:vector>
  </TitlesOfParts>
  <Company>Gateway 2000</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Kaan Toraman</dc:creator>
  <cp:keywords/>
  <cp:lastModifiedBy>caner çakar</cp:lastModifiedBy>
  <cp:revision>6</cp:revision>
  <cp:lastPrinted>2007-11-28T14:58:00Z</cp:lastPrinted>
  <dcterms:created xsi:type="dcterms:W3CDTF">2023-11-19T14:27:00Z</dcterms:created>
  <dcterms:modified xsi:type="dcterms:W3CDTF">2023-11-22T16:48:00Z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